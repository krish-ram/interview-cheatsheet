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AC8B0" w14:textId="77777777" w:rsidR="00807843" w:rsidRPr="00E5511C" w:rsidRDefault="00C4518F" w:rsidP="00E5511C">
      <w:pPr>
        <w:pStyle w:val="Heading1"/>
      </w:pPr>
      <w:r w:rsidRPr="00E5511C">
        <w:t>Interview Questions and Answers</w:t>
      </w:r>
    </w:p>
    <w:p w14:paraId="2071E347" w14:textId="77777777" w:rsidR="00C4518F" w:rsidRPr="00E5511C" w:rsidRDefault="00C4518F" w:rsidP="00C4518F">
      <w:pPr>
        <w:pStyle w:val="ListBullet"/>
        <w:numPr>
          <w:ilvl w:val="0"/>
          <w:numId w:val="7"/>
        </w:numPr>
        <w:rPr>
          <w:szCs w:val="30"/>
        </w:rPr>
      </w:pPr>
      <w:r w:rsidRPr="00E5511C">
        <w:rPr>
          <w:szCs w:val="30"/>
        </w:rPr>
        <w:t xml:space="preserve">Where do you keep your business logic? </w:t>
      </w:r>
    </w:p>
    <w:p w14:paraId="4C28DE61" w14:textId="77777777" w:rsidR="00C4518F" w:rsidRPr="00E5511C" w:rsidRDefault="00C4518F" w:rsidP="00C4518F">
      <w:pPr>
        <w:pStyle w:val="ListBullet"/>
        <w:rPr>
          <w:szCs w:val="30"/>
        </w:rPr>
      </w:pPr>
      <w:r w:rsidRPr="00E5511C">
        <w:rPr>
          <w:szCs w:val="30"/>
        </w:rPr>
        <w:t>An Angular service is a singleton, and is only instantiated when an application component (like a controller) depends on it. And since a service is a singleton, it is only instantiated one time. This makes it suitable for passing data across controllers, or even to other services. This also makes them reusable, testable, and overall much more manageable.</w:t>
      </w:r>
    </w:p>
    <w:p w14:paraId="56E802EF" w14:textId="77777777" w:rsidR="00C4518F" w:rsidRPr="00E5511C" w:rsidRDefault="00C4518F" w:rsidP="00C4518F">
      <w:pPr>
        <w:pStyle w:val="ListBullet"/>
        <w:rPr>
          <w:szCs w:val="30"/>
        </w:rPr>
      </w:pPr>
      <w:r w:rsidRPr="00E5511C">
        <w:rPr>
          <w:szCs w:val="30"/>
        </w:rPr>
        <w:t>Singleton - There is only one object, but is injected into many places.  (objects are passed by reference to a method)</w:t>
      </w:r>
    </w:p>
    <w:p w14:paraId="1DC5608B" w14:textId="77777777" w:rsidR="00FC4897" w:rsidRPr="00E5511C" w:rsidRDefault="005B7DF9" w:rsidP="00FC4897">
      <w:pPr>
        <w:pStyle w:val="ListBullet"/>
        <w:numPr>
          <w:ilvl w:val="0"/>
          <w:numId w:val="7"/>
        </w:numPr>
        <w:rPr>
          <w:szCs w:val="30"/>
        </w:rPr>
      </w:pPr>
      <w:r w:rsidRPr="00E5511C">
        <w:rPr>
          <w:szCs w:val="30"/>
        </w:rPr>
        <w:t>Providers in AngularJS</w:t>
      </w:r>
    </w:p>
    <w:p w14:paraId="3815868B" w14:textId="77777777" w:rsidR="00FC4897" w:rsidRPr="00E5511C" w:rsidRDefault="00FC4897" w:rsidP="00FC4897">
      <w:pPr>
        <w:pStyle w:val="ListBullet"/>
        <w:rPr>
          <w:szCs w:val="30"/>
        </w:rPr>
      </w:pPr>
      <w:r w:rsidRPr="00E5511C">
        <w:rPr>
          <w:szCs w:val="30"/>
        </w:rPr>
        <w:t>A provider is an object with a $</w:t>
      </w:r>
      <w:proofErr w:type="gramStart"/>
      <w:r w:rsidRPr="00E5511C">
        <w:rPr>
          <w:szCs w:val="30"/>
        </w:rPr>
        <w:t>get(</w:t>
      </w:r>
      <w:proofErr w:type="gramEnd"/>
      <w:r w:rsidRPr="00E5511C">
        <w:rPr>
          <w:szCs w:val="30"/>
        </w:rPr>
        <w:t>) method. The injector calls the $get method to create a new instance of a service. The Provider can have additional methods which would allow for configuration of the provider.</w:t>
      </w:r>
    </w:p>
    <w:p w14:paraId="2CD7585E" w14:textId="77777777" w:rsidR="00FC4897" w:rsidRPr="00E5511C" w:rsidRDefault="00FC4897" w:rsidP="00FC4897">
      <w:pPr>
        <w:pStyle w:val="ListBullet"/>
        <w:rPr>
          <w:color w:val="auto"/>
          <w:szCs w:val="30"/>
        </w:rPr>
      </w:pPr>
      <w:r w:rsidRPr="00E5511C">
        <w:rPr>
          <w:szCs w:val="30"/>
        </w:rPr>
        <w:t>AngularJS uses </w:t>
      </w:r>
      <w:r w:rsidRPr="00E5511C">
        <w:rPr>
          <w:i/>
          <w:iCs/>
          <w:szCs w:val="30"/>
        </w:rPr>
        <w:t>$provide</w:t>
      </w:r>
      <w:r w:rsidRPr="00E5511C">
        <w:rPr>
          <w:szCs w:val="30"/>
        </w:rPr>
        <w:t> to register new providers. The providers basically create new instances, but only once for each provider.</w:t>
      </w:r>
    </w:p>
    <w:p w14:paraId="5C65C7C4" w14:textId="77777777" w:rsidR="00FC4897" w:rsidRPr="00E5511C" w:rsidRDefault="00FC4897" w:rsidP="00FC4897">
      <w:pPr>
        <w:pStyle w:val="ListBullet"/>
        <w:rPr>
          <w:color w:val="auto"/>
          <w:szCs w:val="30"/>
        </w:rPr>
      </w:pPr>
      <w:r w:rsidRPr="00E5511C">
        <w:rPr>
          <w:szCs w:val="30"/>
        </w:rPr>
        <w:t>Constant</w:t>
      </w:r>
    </w:p>
    <w:p w14:paraId="47AD9E31" w14:textId="77777777" w:rsidR="00FC4897" w:rsidRPr="00E5511C" w:rsidRDefault="00FC4897" w:rsidP="00FC4897">
      <w:pPr>
        <w:pStyle w:val="ListBullet"/>
        <w:numPr>
          <w:ilvl w:val="2"/>
          <w:numId w:val="7"/>
        </w:numPr>
        <w:rPr>
          <w:color w:val="auto"/>
          <w:szCs w:val="30"/>
        </w:rPr>
      </w:pPr>
      <w:r w:rsidRPr="00E5511C">
        <w:rPr>
          <w:szCs w:val="30"/>
        </w:rPr>
        <w:t>A constant can be injected everywhere. A constant can</w:t>
      </w:r>
      <w:r w:rsidRPr="00E5511C">
        <w:rPr>
          <w:rStyle w:val="apple-converted-space"/>
          <w:szCs w:val="30"/>
        </w:rPr>
        <w:t>n</w:t>
      </w:r>
      <w:r w:rsidRPr="00E5511C">
        <w:rPr>
          <w:rStyle w:val="Emphasis"/>
          <w:b w:val="0"/>
          <w:color w:val="544E5F"/>
          <w:szCs w:val="30"/>
        </w:rPr>
        <w:t>ot</w:t>
      </w:r>
      <w:r w:rsidRPr="00E5511C">
        <w:rPr>
          <w:rStyle w:val="apple-converted-space"/>
          <w:szCs w:val="30"/>
        </w:rPr>
        <w:t> </w:t>
      </w:r>
      <w:r w:rsidRPr="00E5511C">
        <w:rPr>
          <w:szCs w:val="30"/>
        </w:rPr>
        <w:t>be intercepted by a decorator, that means that the value of a constant can never be changed.</w:t>
      </w:r>
    </w:p>
    <w:p w14:paraId="6A9A9E88" w14:textId="77777777" w:rsidR="00FC4897" w:rsidRPr="00E5511C" w:rsidRDefault="00FC4897" w:rsidP="00FC4897">
      <w:pPr>
        <w:pStyle w:val="ListBullet"/>
        <w:rPr>
          <w:color w:val="auto"/>
          <w:szCs w:val="30"/>
        </w:rPr>
      </w:pPr>
      <w:r w:rsidRPr="00E5511C">
        <w:rPr>
          <w:color w:val="auto"/>
          <w:szCs w:val="30"/>
        </w:rPr>
        <w:t>Value</w:t>
      </w:r>
    </w:p>
    <w:p w14:paraId="48C0B45A" w14:textId="77777777" w:rsidR="00FC4897" w:rsidRPr="00E5511C" w:rsidRDefault="00FC4897" w:rsidP="00FC4897">
      <w:pPr>
        <w:pStyle w:val="ListBullet"/>
        <w:numPr>
          <w:ilvl w:val="2"/>
          <w:numId w:val="7"/>
        </w:numPr>
        <w:rPr>
          <w:color w:val="auto"/>
          <w:szCs w:val="30"/>
        </w:rPr>
      </w:pPr>
      <w:r w:rsidRPr="00E5511C">
        <w:rPr>
          <w:szCs w:val="30"/>
        </w:rPr>
        <w:t xml:space="preserve">A value is nothing more than a simple injectable value. </w:t>
      </w:r>
    </w:p>
    <w:p w14:paraId="23D3BE95" w14:textId="77777777" w:rsidR="00FC4897" w:rsidRPr="00E5511C" w:rsidRDefault="00FC4897" w:rsidP="00FC4897">
      <w:pPr>
        <w:pStyle w:val="ListBullet"/>
        <w:numPr>
          <w:ilvl w:val="2"/>
          <w:numId w:val="7"/>
        </w:numPr>
        <w:rPr>
          <w:color w:val="auto"/>
          <w:szCs w:val="30"/>
        </w:rPr>
      </w:pPr>
      <w:r w:rsidRPr="00E5511C">
        <w:rPr>
          <w:szCs w:val="30"/>
        </w:rPr>
        <w:t xml:space="preserve">The value can be a string, number but also a function. </w:t>
      </w:r>
    </w:p>
    <w:p w14:paraId="0D432476" w14:textId="77777777" w:rsidR="00FC4897" w:rsidRPr="00E5511C" w:rsidRDefault="00FC4897" w:rsidP="00FC4897">
      <w:pPr>
        <w:pStyle w:val="ListBullet"/>
        <w:numPr>
          <w:ilvl w:val="2"/>
          <w:numId w:val="7"/>
        </w:numPr>
        <w:rPr>
          <w:color w:val="auto"/>
          <w:szCs w:val="30"/>
        </w:rPr>
      </w:pPr>
      <w:r w:rsidRPr="00E5511C">
        <w:rPr>
          <w:szCs w:val="30"/>
        </w:rPr>
        <w:t>Value differs from constant in that value can</w:t>
      </w:r>
      <w:r w:rsidRPr="00E5511C">
        <w:rPr>
          <w:iCs/>
          <w:szCs w:val="30"/>
        </w:rPr>
        <w:t>not</w:t>
      </w:r>
      <w:r w:rsidRPr="00E5511C">
        <w:rPr>
          <w:szCs w:val="30"/>
        </w:rPr>
        <w:t> be injected into configurations, but it can be intercepted by decorators.</w:t>
      </w:r>
    </w:p>
    <w:p w14:paraId="63DA7D89" w14:textId="77777777" w:rsidR="00FC4897" w:rsidRPr="00E5511C" w:rsidRDefault="00FC4897" w:rsidP="00FC4897">
      <w:pPr>
        <w:pStyle w:val="ListBullet"/>
        <w:numPr>
          <w:ilvl w:val="0"/>
          <w:numId w:val="0"/>
        </w:numPr>
        <w:ind w:left="1364"/>
        <w:rPr>
          <w:szCs w:val="30"/>
        </w:rPr>
      </w:pPr>
    </w:p>
    <w:p w14:paraId="500ED33A" w14:textId="77777777" w:rsidR="00FC4897" w:rsidRPr="00E5511C" w:rsidRDefault="00FC4897" w:rsidP="00FC4897">
      <w:pPr>
        <w:pStyle w:val="ListBullet"/>
        <w:rPr>
          <w:szCs w:val="30"/>
        </w:rPr>
      </w:pPr>
      <w:r w:rsidRPr="00E5511C">
        <w:rPr>
          <w:szCs w:val="30"/>
        </w:rPr>
        <w:t>Service</w:t>
      </w:r>
    </w:p>
    <w:p w14:paraId="63CA2578" w14:textId="77777777" w:rsidR="00FC4897" w:rsidRPr="00E5511C" w:rsidRDefault="00FC4897" w:rsidP="00FC4897">
      <w:pPr>
        <w:pStyle w:val="ListBullet"/>
        <w:numPr>
          <w:ilvl w:val="2"/>
          <w:numId w:val="7"/>
        </w:numPr>
        <w:rPr>
          <w:color w:val="auto"/>
          <w:szCs w:val="30"/>
        </w:rPr>
      </w:pPr>
      <w:r w:rsidRPr="00E5511C">
        <w:rPr>
          <w:szCs w:val="30"/>
        </w:rPr>
        <w:t xml:space="preserve">A service is an injectable constructor. </w:t>
      </w:r>
    </w:p>
    <w:p w14:paraId="5D0C5EC8" w14:textId="77777777" w:rsidR="00FC4897" w:rsidRPr="00E5511C" w:rsidRDefault="00FC4897" w:rsidP="00FC4897">
      <w:pPr>
        <w:pStyle w:val="ListBullet"/>
        <w:numPr>
          <w:ilvl w:val="2"/>
          <w:numId w:val="7"/>
        </w:numPr>
        <w:rPr>
          <w:color w:val="auto"/>
          <w:szCs w:val="30"/>
        </w:rPr>
      </w:pPr>
      <w:r w:rsidRPr="00E5511C">
        <w:rPr>
          <w:szCs w:val="30"/>
        </w:rPr>
        <w:t>A service is a </w:t>
      </w:r>
      <w:hyperlink r:id="rId8" w:tgtFrame="_blank" w:tooltip="Singleton pattern" w:history="1">
        <w:r w:rsidRPr="000C4C3C">
          <w:t>singleton</w:t>
        </w:r>
      </w:hyperlink>
      <w:r w:rsidRPr="000C4C3C">
        <w:t> </w:t>
      </w:r>
      <w:r w:rsidRPr="00E5511C">
        <w:rPr>
          <w:szCs w:val="30"/>
        </w:rPr>
        <w:t xml:space="preserve">and will only be created once by AngularJS. </w:t>
      </w:r>
    </w:p>
    <w:p w14:paraId="3E9D17F7" w14:textId="77777777" w:rsidR="00FC4897" w:rsidRPr="00E5511C" w:rsidRDefault="00FC4897" w:rsidP="00FC4897">
      <w:pPr>
        <w:pStyle w:val="ListBullet"/>
        <w:numPr>
          <w:ilvl w:val="2"/>
          <w:numId w:val="7"/>
        </w:numPr>
        <w:rPr>
          <w:color w:val="auto"/>
          <w:szCs w:val="30"/>
        </w:rPr>
      </w:pPr>
      <w:r w:rsidRPr="00E5511C">
        <w:rPr>
          <w:szCs w:val="30"/>
        </w:rPr>
        <w:t>Services are a great way for communicating between controllers like sharing data.</w:t>
      </w:r>
    </w:p>
    <w:p w14:paraId="2BAD3B7E" w14:textId="77777777" w:rsidR="00FC4897" w:rsidRPr="00E5511C" w:rsidRDefault="00FC4897" w:rsidP="00FC4897">
      <w:pPr>
        <w:pStyle w:val="ListBullet"/>
        <w:rPr>
          <w:szCs w:val="30"/>
        </w:rPr>
      </w:pPr>
      <w:r w:rsidRPr="00E5511C">
        <w:rPr>
          <w:szCs w:val="30"/>
        </w:rPr>
        <w:lastRenderedPageBreak/>
        <w:t>Factories</w:t>
      </w:r>
    </w:p>
    <w:p w14:paraId="2FD025AB" w14:textId="77777777" w:rsidR="00FC4897" w:rsidRPr="00E5511C" w:rsidRDefault="00FC4897" w:rsidP="00FC4897">
      <w:pPr>
        <w:pStyle w:val="ListBullet"/>
        <w:numPr>
          <w:ilvl w:val="2"/>
          <w:numId w:val="7"/>
        </w:numPr>
        <w:rPr>
          <w:color w:val="auto"/>
          <w:szCs w:val="30"/>
        </w:rPr>
      </w:pPr>
      <w:r w:rsidRPr="00E5511C">
        <w:rPr>
          <w:szCs w:val="30"/>
        </w:rPr>
        <w:t xml:space="preserve">A factory is an injectable function. </w:t>
      </w:r>
    </w:p>
    <w:p w14:paraId="5F41E33E" w14:textId="77777777" w:rsidR="00FC4897" w:rsidRPr="00E5511C" w:rsidRDefault="00FC4897" w:rsidP="00FC4897">
      <w:pPr>
        <w:pStyle w:val="ListBullet"/>
        <w:numPr>
          <w:ilvl w:val="2"/>
          <w:numId w:val="7"/>
        </w:numPr>
        <w:rPr>
          <w:color w:val="auto"/>
          <w:szCs w:val="30"/>
        </w:rPr>
      </w:pPr>
      <w:r w:rsidRPr="00E5511C">
        <w:rPr>
          <w:szCs w:val="30"/>
        </w:rPr>
        <w:t xml:space="preserve">A factory is a lot like a service in the sense that it is a singleton and dependencies can be specified in the function. </w:t>
      </w:r>
    </w:p>
    <w:p w14:paraId="7DB79E5B" w14:textId="77777777" w:rsidR="00FC4897" w:rsidRPr="00E5511C" w:rsidRDefault="00FC4897" w:rsidP="00FC4897">
      <w:pPr>
        <w:pStyle w:val="ListBullet"/>
        <w:numPr>
          <w:ilvl w:val="3"/>
          <w:numId w:val="7"/>
        </w:numPr>
        <w:rPr>
          <w:color w:val="auto"/>
          <w:szCs w:val="30"/>
        </w:rPr>
      </w:pPr>
      <w:r w:rsidRPr="00E5511C">
        <w:rPr>
          <w:szCs w:val="30"/>
        </w:rPr>
        <w:t xml:space="preserve">The difference between a factory and a service is that a factory injects a plain function so AngularJS will call the function and a service injects a constructor. </w:t>
      </w:r>
    </w:p>
    <w:p w14:paraId="08430B4A" w14:textId="77777777" w:rsidR="00FC4897" w:rsidRPr="00E5511C" w:rsidRDefault="00FC4897" w:rsidP="00FC4897">
      <w:pPr>
        <w:pStyle w:val="ListBullet"/>
        <w:numPr>
          <w:ilvl w:val="3"/>
          <w:numId w:val="7"/>
        </w:numPr>
        <w:rPr>
          <w:color w:val="auto"/>
          <w:szCs w:val="30"/>
        </w:rPr>
      </w:pPr>
      <w:r w:rsidRPr="00E5511C">
        <w:rPr>
          <w:szCs w:val="30"/>
        </w:rPr>
        <w:t>A constructor creates a new object so </w:t>
      </w:r>
      <w:r w:rsidRPr="00E5511C">
        <w:rPr>
          <w:i/>
          <w:iCs/>
          <w:szCs w:val="30"/>
        </w:rPr>
        <w:t>new</w:t>
      </w:r>
      <w:r w:rsidRPr="00E5511C">
        <w:rPr>
          <w:szCs w:val="30"/>
        </w:rPr>
        <w:t> is called on a service and with a factory you can let the function return anything you want.</w:t>
      </w:r>
    </w:p>
    <w:p w14:paraId="0F14BDAC" w14:textId="77777777" w:rsidR="00FC4897" w:rsidRPr="00E5511C" w:rsidRDefault="00FC4897" w:rsidP="00FC4897">
      <w:pPr>
        <w:pStyle w:val="ListBullet"/>
        <w:rPr>
          <w:szCs w:val="30"/>
        </w:rPr>
      </w:pPr>
      <w:r w:rsidRPr="00E5511C">
        <w:rPr>
          <w:szCs w:val="30"/>
        </w:rPr>
        <w:t>Decorator</w:t>
      </w:r>
    </w:p>
    <w:p w14:paraId="29BD3445" w14:textId="77777777" w:rsidR="00FC4897" w:rsidRPr="00E5511C" w:rsidRDefault="00FC4897" w:rsidP="00FC4897">
      <w:pPr>
        <w:pStyle w:val="ListBullet"/>
        <w:numPr>
          <w:ilvl w:val="2"/>
          <w:numId w:val="7"/>
        </w:numPr>
        <w:rPr>
          <w:color w:val="auto"/>
          <w:szCs w:val="30"/>
        </w:rPr>
      </w:pPr>
      <w:r w:rsidRPr="00E5511C">
        <w:rPr>
          <w:szCs w:val="30"/>
        </w:rPr>
        <w:t>A decorator can modify or encapsulate other providers except constant.</w:t>
      </w:r>
    </w:p>
    <w:p w14:paraId="5A8B0B2A" w14:textId="77777777" w:rsidR="00FC4897" w:rsidRPr="00E5511C" w:rsidRDefault="00FC4897" w:rsidP="00FC4897">
      <w:pPr>
        <w:pStyle w:val="ListBullet"/>
        <w:rPr>
          <w:szCs w:val="30"/>
        </w:rPr>
      </w:pPr>
      <w:r w:rsidRPr="00E5511C">
        <w:rPr>
          <w:szCs w:val="30"/>
        </w:rPr>
        <w:t>Providers</w:t>
      </w:r>
    </w:p>
    <w:p w14:paraId="23382AC4" w14:textId="77777777" w:rsidR="00FC4897" w:rsidRPr="00E5511C" w:rsidRDefault="00FC4897" w:rsidP="00FC4897">
      <w:pPr>
        <w:pStyle w:val="ListBullet"/>
        <w:numPr>
          <w:ilvl w:val="2"/>
          <w:numId w:val="7"/>
        </w:numPr>
        <w:rPr>
          <w:color w:val="auto"/>
          <w:szCs w:val="30"/>
        </w:rPr>
      </w:pPr>
      <w:r w:rsidRPr="00E5511C">
        <w:rPr>
          <w:szCs w:val="30"/>
        </w:rPr>
        <w:t xml:space="preserve"> It allows you to have a complex creation function and configuration options. </w:t>
      </w:r>
    </w:p>
    <w:p w14:paraId="3CCD793F" w14:textId="77777777" w:rsidR="00FC4897" w:rsidRPr="00E5511C" w:rsidRDefault="00FC4897" w:rsidP="00FC4897">
      <w:pPr>
        <w:pStyle w:val="ListBullet"/>
        <w:numPr>
          <w:ilvl w:val="2"/>
          <w:numId w:val="7"/>
        </w:numPr>
        <w:rPr>
          <w:color w:val="auto"/>
          <w:szCs w:val="30"/>
        </w:rPr>
      </w:pPr>
      <w:r w:rsidRPr="00E5511C">
        <w:rPr>
          <w:szCs w:val="30"/>
        </w:rPr>
        <w:t xml:space="preserve">A provider is actually a configurable factory. </w:t>
      </w:r>
    </w:p>
    <w:p w14:paraId="3B953390" w14:textId="77777777" w:rsidR="00686A7C" w:rsidRPr="00E5511C" w:rsidRDefault="00FC4897" w:rsidP="00686A7C">
      <w:pPr>
        <w:pStyle w:val="ListBullet"/>
        <w:numPr>
          <w:ilvl w:val="2"/>
          <w:numId w:val="7"/>
        </w:numPr>
        <w:rPr>
          <w:color w:val="auto"/>
          <w:szCs w:val="30"/>
        </w:rPr>
      </w:pPr>
      <w:r w:rsidRPr="00E5511C">
        <w:rPr>
          <w:szCs w:val="30"/>
        </w:rPr>
        <w:t>The provider accepts an object or a constructor.</w:t>
      </w:r>
    </w:p>
    <w:p w14:paraId="589A67A9" w14:textId="77777777" w:rsidR="002C7662" w:rsidRPr="00E5511C" w:rsidRDefault="00686A7C" w:rsidP="00686A7C">
      <w:pPr>
        <w:pStyle w:val="ListBullet"/>
        <w:numPr>
          <w:ilvl w:val="2"/>
          <w:numId w:val="7"/>
        </w:numPr>
        <w:rPr>
          <w:color w:val="auto"/>
          <w:szCs w:val="30"/>
        </w:rPr>
      </w:pPr>
      <w:r w:rsidRPr="00E5511C">
        <w:rPr>
          <w:szCs w:val="30"/>
        </w:rPr>
        <w:t xml:space="preserve">We should use a provider when we are creating a service for the entire application. </w:t>
      </w:r>
    </w:p>
    <w:p w14:paraId="3E9A23E6" w14:textId="77777777" w:rsidR="00643D25" w:rsidRPr="00E5511C" w:rsidRDefault="00686A7C" w:rsidP="00643D25">
      <w:pPr>
        <w:pStyle w:val="ListBullet"/>
        <w:numPr>
          <w:ilvl w:val="3"/>
          <w:numId w:val="7"/>
        </w:numPr>
        <w:rPr>
          <w:color w:val="auto"/>
          <w:szCs w:val="30"/>
        </w:rPr>
      </w:pPr>
      <w:r w:rsidRPr="00E5511C">
        <w:rPr>
          <w:szCs w:val="30"/>
        </w:rPr>
        <w:t>For example, when we are creating service to retrieve data from the API we need to set the API key once per application. We can set that in the config of app and pass that to the setter function of the provider.</w:t>
      </w:r>
    </w:p>
    <w:p w14:paraId="384E829F" w14:textId="36F5E534" w:rsidR="006B71EF" w:rsidRPr="00E5511C" w:rsidRDefault="006B71EF" w:rsidP="00643D25">
      <w:pPr>
        <w:pStyle w:val="ListBullet"/>
        <w:numPr>
          <w:ilvl w:val="3"/>
          <w:numId w:val="7"/>
        </w:numPr>
        <w:rPr>
          <w:color w:val="auto"/>
          <w:szCs w:val="30"/>
        </w:rPr>
      </w:pPr>
      <w:r w:rsidRPr="00E5511C">
        <w:rPr>
          <w:szCs w:val="30"/>
        </w:rPr>
        <w:t xml:space="preserve">Provider is accessible in the Configuration phase, while service and factory are not. </w:t>
      </w:r>
    </w:p>
    <w:p w14:paraId="76189BAC" w14:textId="77777777" w:rsidR="00643D25" w:rsidRPr="00E5511C" w:rsidRDefault="00643D25" w:rsidP="00643D25">
      <w:pPr>
        <w:pStyle w:val="ListBullet"/>
        <w:rPr>
          <w:color w:val="auto"/>
          <w:szCs w:val="30"/>
        </w:rPr>
      </w:pPr>
      <w:r w:rsidRPr="00E5511C">
        <w:rPr>
          <w:szCs w:val="30"/>
        </w:rPr>
        <w:t>Provider vs Factory vs Service</w:t>
      </w:r>
    </w:p>
    <w:p w14:paraId="2D3AB5F3" w14:textId="73CA4A5D" w:rsidR="00FC4897" w:rsidRPr="00E5511C" w:rsidRDefault="00643D25" w:rsidP="00643D25">
      <w:pPr>
        <w:pStyle w:val="ListBullet"/>
        <w:numPr>
          <w:ilvl w:val="2"/>
          <w:numId w:val="7"/>
        </w:numPr>
        <w:rPr>
          <w:szCs w:val="30"/>
        </w:rPr>
      </w:pPr>
      <w:r w:rsidRPr="00E5511C">
        <w:rPr>
          <w:szCs w:val="30"/>
        </w:rPr>
        <w:t>A factory is a special case of a provider when all you need in your provider is a $get () function. It allows you to write it with less code. A service is a special case of a factory when you want to return an instance of a new object, with the same benefit of writing less code.</w:t>
      </w:r>
    </w:p>
    <w:p w14:paraId="6DED457E" w14:textId="77777777" w:rsidR="001B2D02" w:rsidRPr="00E5511C" w:rsidRDefault="001B2D02" w:rsidP="001B2D02">
      <w:pPr>
        <w:pStyle w:val="ListBullet"/>
        <w:numPr>
          <w:ilvl w:val="0"/>
          <w:numId w:val="0"/>
        </w:numPr>
        <w:ind w:left="1364" w:hanging="360"/>
        <w:rPr>
          <w:szCs w:val="30"/>
        </w:rPr>
      </w:pPr>
    </w:p>
    <w:p w14:paraId="7E7DA7AA" w14:textId="77777777" w:rsidR="001B2D02" w:rsidRPr="00E5511C" w:rsidRDefault="001B2D02" w:rsidP="001B2D02">
      <w:pPr>
        <w:pStyle w:val="ListBullet"/>
        <w:numPr>
          <w:ilvl w:val="0"/>
          <w:numId w:val="0"/>
        </w:numPr>
        <w:ind w:left="1364" w:hanging="360"/>
        <w:rPr>
          <w:szCs w:val="30"/>
        </w:rPr>
      </w:pPr>
    </w:p>
    <w:p w14:paraId="5D9DE23B" w14:textId="77777777" w:rsidR="001B2D02" w:rsidRPr="00E5511C" w:rsidRDefault="00FD6958" w:rsidP="001B2D02">
      <w:pPr>
        <w:pStyle w:val="ListBullet"/>
        <w:numPr>
          <w:ilvl w:val="0"/>
          <w:numId w:val="7"/>
        </w:numPr>
        <w:rPr>
          <w:szCs w:val="30"/>
        </w:rPr>
      </w:pPr>
      <w:r w:rsidRPr="00E5511C">
        <w:rPr>
          <w:szCs w:val="30"/>
        </w:rPr>
        <w:lastRenderedPageBreak/>
        <w:t>Angular life cycle - Compile, load, Bootstrap</w:t>
      </w:r>
    </w:p>
    <w:p w14:paraId="38CF7B09" w14:textId="77777777" w:rsidR="001B2D02" w:rsidRPr="00E5511C" w:rsidRDefault="001B2D02" w:rsidP="001B2D02">
      <w:pPr>
        <w:pStyle w:val="ListBullet"/>
        <w:rPr>
          <w:szCs w:val="30"/>
        </w:rPr>
      </w:pPr>
      <w:r w:rsidRPr="00E5511C">
        <w:rPr>
          <w:szCs w:val="30"/>
        </w:rPr>
        <w:t xml:space="preserve">AngularJS Bootstrap Process includes from AngularJS initialization to compilation process. AngularJS initialization can be done in two ways, automatic initialization and manual initialization. </w:t>
      </w:r>
    </w:p>
    <w:p w14:paraId="14E42457" w14:textId="77777777" w:rsidR="001B2D02" w:rsidRPr="00E5511C" w:rsidRDefault="001B2D02" w:rsidP="001B2D02">
      <w:pPr>
        <w:pStyle w:val="ListBullet"/>
        <w:rPr>
          <w:szCs w:val="30"/>
        </w:rPr>
      </w:pPr>
      <w:r w:rsidRPr="00E5511C">
        <w:rPr>
          <w:szCs w:val="30"/>
        </w:rPr>
        <w:t>Automatic Bootstrap Process</w:t>
      </w:r>
    </w:p>
    <w:p w14:paraId="7FE5F3E0" w14:textId="103F1F88" w:rsidR="001B2D02" w:rsidRPr="00E5511C" w:rsidRDefault="001B2D02" w:rsidP="001B2D02">
      <w:pPr>
        <w:pStyle w:val="ListBullet"/>
        <w:numPr>
          <w:ilvl w:val="2"/>
          <w:numId w:val="7"/>
        </w:numPr>
        <w:rPr>
          <w:szCs w:val="30"/>
        </w:rPr>
      </w:pPr>
      <w:r w:rsidRPr="00E5511C">
        <w:rPr>
          <w:szCs w:val="30"/>
        </w:rPr>
        <w:t>Angular looks for the ng-app directive which is root of the AngularJS compilation process. If the ng</w:t>
      </w:r>
      <w:r w:rsidR="007F0579" w:rsidRPr="00E5511C">
        <w:rPr>
          <w:szCs w:val="30"/>
        </w:rPr>
        <w:t>-a</w:t>
      </w:r>
      <w:r w:rsidRPr="00E5511C">
        <w:rPr>
          <w:szCs w:val="30"/>
        </w:rPr>
        <w:t>pp directive is found then Angular will:</w:t>
      </w:r>
    </w:p>
    <w:p w14:paraId="33C9DD99" w14:textId="77777777" w:rsidR="001B2D02" w:rsidRPr="00E5511C" w:rsidRDefault="001B2D02" w:rsidP="001B2D02">
      <w:pPr>
        <w:pStyle w:val="ListBullet"/>
        <w:numPr>
          <w:ilvl w:val="3"/>
          <w:numId w:val="7"/>
        </w:numPr>
        <w:rPr>
          <w:szCs w:val="30"/>
        </w:rPr>
      </w:pPr>
      <w:r w:rsidRPr="00E5511C">
        <w:rPr>
          <w:szCs w:val="30"/>
        </w:rPr>
        <w:t>Load the module associated with the directive.</w:t>
      </w:r>
    </w:p>
    <w:p w14:paraId="62470EEC" w14:textId="77777777" w:rsidR="001B2D02" w:rsidRPr="00E5511C" w:rsidRDefault="001B2D02" w:rsidP="001B2D02">
      <w:pPr>
        <w:pStyle w:val="ListBullet"/>
        <w:numPr>
          <w:ilvl w:val="3"/>
          <w:numId w:val="7"/>
        </w:numPr>
        <w:rPr>
          <w:szCs w:val="30"/>
        </w:rPr>
      </w:pPr>
      <w:r w:rsidRPr="00E5511C">
        <w:rPr>
          <w:szCs w:val="30"/>
        </w:rPr>
        <w:t>Create the application injector</w:t>
      </w:r>
    </w:p>
    <w:p w14:paraId="0E2AB7CC" w14:textId="57513737" w:rsidR="001B2D02" w:rsidRPr="00E5511C" w:rsidRDefault="001B2D02" w:rsidP="001B2D02">
      <w:pPr>
        <w:pStyle w:val="ListBullet"/>
        <w:numPr>
          <w:ilvl w:val="3"/>
          <w:numId w:val="7"/>
        </w:numPr>
        <w:rPr>
          <w:szCs w:val="30"/>
        </w:rPr>
      </w:pPr>
      <w:r w:rsidRPr="00E5511C">
        <w:rPr>
          <w:szCs w:val="30"/>
        </w:rPr>
        <w:t>Start compilation of DOM from ng-app directive, the root of the compilation.</w:t>
      </w:r>
    </w:p>
    <w:p w14:paraId="061F908F" w14:textId="59185A26" w:rsidR="00FD6958" w:rsidRPr="00E5511C" w:rsidRDefault="00E25F54" w:rsidP="00FD6958">
      <w:pPr>
        <w:pStyle w:val="ListBullet"/>
        <w:rPr>
          <w:szCs w:val="30"/>
        </w:rPr>
      </w:pPr>
      <w:r w:rsidRPr="00E5511C">
        <w:rPr>
          <w:szCs w:val="30"/>
        </w:rPr>
        <w:t>Manual Bootstrap Process</w:t>
      </w:r>
    </w:p>
    <w:p w14:paraId="63578AB4" w14:textId="77777777" w:rsidR="007F0579" w:rsidRPr="00E5511C" w:rsidRDefault="00E25F54" w:rsidP="007F0579">
      <w:pPr>
        <w:pStyle w:val="ListBullet"/>
        <w:numPr>
          <w:ilvl w:val="2"/>
          <w:numId w:val="7"/>
        </w:numPr>
        <w:rPr>
          <w:color w:val="auto"/>
          <w:szCs w:val="30"/>
        </w:rPr>
      </w:pPr>
      <w:r w:rsidRPr="00E5511C">
        <w:rPr>
          <w:szCs w:val="30"/>
        </w:rPr>
        <w:t xml:space="preserve">Sometimes you may need to manual Initialize AngularJS in order to have more control over the initialization process. You can do that by calling </w:t>
      </w:r>
      <w:proofErr w:type="gramStart"/>
      <w:r w:rsidRPr="00E5511C">
        <w:rPr>
          <w:szCs w:val="30"/>
        </w:rPr>
        <w:t>angular.bootstrap</w:t>
      </w:r>
      <w:proofErr w:type="gramEnd"/>
      <w:r w:rsidRPr="00E5511C">
        <w:rPr>
          <w:szCs w:val="30"/>
        </w:rPr>
        <w:t xml:space="preserve"> () function inside angular.element(document).ready() function.</w:t>
      </w:r>
    </w:p>
    <w:p w14:paraId="72477528" w14:textId="28D1BD86" w:rsidR="007F0579" w:rsidRPr="00E5511C" w:rsidRDefault="007F0579" w:rsidP="007F0579">
      <w:pPr>
        <w:pStyle w:val="ListBullet"/>
        <w:numPr>
          <w:ilvl w:val="2"/>
          <w:numId w:val="7"/>
        </w:numPr>
        <w:rPr>
          <w:color w:val="auto"/>
          <w:szCs w:val="30"/>
        </w:rPr>
      </w:pPr>
      <w:r w:rsidRPr="00E5511C">
        <w:rPr>
          <w:szCs w:val="30"/>
        </w:rPr>
        <w:t>The </w:t>
      </w:r>
      <w:proofErr w:type="gramStart"/>
      <w:r w:rsidRPr="00E5511C">
        <w:rPr>
          <w:szCs w:val="30"/>
        </w:rPr>
        <w:t>angular.bootstrap</w:t>
      </w:r>
      <w:proofErr w:type="gramEnd"/>
      <w:r w:rsidRPr="00E5511C">
        <w:rPr>
          <w:szCs w:val="30"/>
        </w:rPr>
        <w:t xml:space="preserve"> () function takes two parameters, the document and module name injector as the second parameter to the angular.bootstrap function.</w:t>
      </w:r>
    </w:p>
    <w:p w14:paraId="3F063C7D" w14:textId="77777777" w:rsidR="00677446" w:rsidRPr="00E5511C" w:rsidRDefault="00677446" w:rsidP="00677446">
      <w:pPr>
        <w:pStyle w:val="ListBullet"/>
        <w:numPr>
          <w:ilvl w:val="0"/>
          <w:numId w:val="7"/>
        </w:numPr>
        <w:rPr>
          <w:color w:val="auto"/>
          <w:szCs w:val="30"/>
        </w:rPr>
      </w:pPr>
      <w:r w:rsidRPr="00E5511C">
        <w:rPr>
          <w:szCs w:val="30"/>
        </w:rPr>
        <w:t>The three phases of the life cycle of an AngularJS application happen each time a web page is loaded in the browser.</w:t>
      </w:r>
    </w:p>
    <w:p w14:paraId="57E13766" w14:textId="43DE44F9" w:rsidR="00357A77" w:rsidRDefault="00677446" w:rsidP="00677446">
      <w:pPr>
        <w:pStyle w:val="ListBullet"/>
        <w:rPr>
          <w:szCs w:val="30"/>
        </w:rPr>
      </w:pPr>
      <w:r w:rsidRPr="00E5511C">
        <w:rPr>
          <w:szCs w:val="30"/>
        </w:rPr>
        <w:t>The first phase of t</w:t>
      </w:r>
      <w:r w:rsidR="00B4237E">
        <w:rPr>
          <w:szCs w:val="30"/>
        </w:rPr>
        <w:t xml:space="preserve">he AngularJS life cycle is the </w:t>
      </w:r>
      <w:r w:rsidR="00B4237E" w:rsidRPr="00B4237E">
        <w:rPr>
          <w:b/>
          <w:szCs w:val="30"/>
        </w:rPr>
        <w:t>Bootstrap P</w:t>
      </w:r>
      <w:r w:rsidRPr="00B4237E">
        <w:rPr>
          <w:b/>
          <w:szCs w:val="30"/>
        </w:rPr>
        <w:t>hase</w:t>
      </w:r>
      <w:r w:rsidRPr="00E5511C">
        <w:rPr>
          <w:szCs w:val="30"/>
        </w:rPr>
        <w:t xml:space="preserve">, which occurs when the AngularJS JavaScript library is downloaded to the browser. </w:t>
      </w:r>
    </w:p>
    <w:p w14:paraId="20E8A274" w14:textId="77777777" w:rsidR="00357A77" w:rsidRDefault="00677446" w:rsidP="00357A77">
      <w:pPr>
        <w:pStyle w:val="ListBullet"/>
        <w:numPr>
          <w:ilvl w:val="2"/>
          <w:numId w:val="7"/>
        </w:numPr>
        <w:rPr>
          <w:szCs w:val="30"/>
        </w:rPr>
      </w:pPr>
      <w:r w:rsidRPr="00E5511C">
        <w:rPr>
          <w:szCs w:val="30"/>
        </w:rPr>
        <w:t>AngularJS initializes i</w:t>
      </w:r>
      <w:r w:rsidR="00357A77">
        <w:rPr>
          <w:szCs w:val="30"/>
        </w:rPr>
        <w:t>ts own necessary components and;</w:t>
      </w:r>
    </w:p>
    <w:p w14:paraId="630C3411" w14:textId="77777777" w:rsidR="00357A77" w:rsidRDefault="00677446" w:rsidP="00357A77">
      <w:pPr>
        <w:pStyle w:val="ListBullet"/>
        <w:numPr>
          <w:ilvl w:val="2"/>
          <w:numId w:val="7"/>
        </w:numPr>
        <w:rPr>
          <w:szCs w:val="30"/>
        </w:rPr>
      </w:pPr>
      <w:r w:rsidRPr="00E5511C">
        <w:rPr>
          <w:szCs w:val="30"/>
        </w:rPr>
        <w:t>then initializes your module, which the</w:t>
      </w:r>
      <w:r w:rsidRPr="00E5511C">
        <w:rPr>
          <w:rStyle w:val="apple-converted-space"/>
          <w:rFonts w:cs="Lucida Grande"/>
          <w:color w:val="000000"/>
          <w:szCs w:val="30"/>
        </w:rPr>
        <w:t> </w:t>
      </w:r>
      <w:r w:rsidRPr="00E5511C">
        <w:rPr>
          <w:rStyle w:val="HTMLTypewriter"/>
          <w:rFonts w:asciiTheme="minorHAnsi" w:hAnsiTheme="minorHAnsi"/>
          <w:color w:val="000000"/>
          <w:sz w:val="30"/>
          <w:szCs w:val="30"/>
          <w:bdr w:val="none" w:sz="0" w:space="0" w:color="auto" w:frame="1"/>
        </w:rPr>
        <w:t>ng-app</w:t>
      </w:r>
      <w:r w:rsidRPr="00E5511C">
        <w:rPr>
          <w:rStyle w:val="apple-converted-space"/>
          <w:rFonts w:cs="Lucida Grande"/>
          <w:color w:val="000000"/>
          <w:szCs w:val="30"/>
        </w:rPr>
        <w:t> </w:t>
      </w:r>
      <w:r w:rsidRPr="00E5511C">
        <w:rPr>
          <w:szCs w:val="30"/>
        </w:rPr>
        <w:t xml:space="preserve">directive points to. </w:t>
      </w:r>
    </w:p>
    <w:p w14:paraId="3A7CFB9A" w14:textId="66364C8F" w:rsidR="00677446" w:rsidRPr="00E5511C" w:rsidRDefault="00677446" w:rsidP="00357A77">
      <w:pPr>
        <w:pStyle w:val="ListBullet"/>
        <w:numPr>
          <w:ilvl w:val="2"/>
          <w:numId w:val="7"/>
        </w:numPr>
        <w:rPr>
          <w:szCs w:val="30"/>
        </w:rPr>
      </w:pPr>
      <w:r w:rsidRPr="00E5511C">
        <w:rPr>
          <w:szCs w:val="30"/>
        </w:rPr>
        <w:t>The module is loaded, and any dependencies are injected into your module and made available to code within the module.</w:t>
      </w:r>
    </w:p>
    <w:p w14:paraId="39363964" w14:textId="1DAF606A" w:rsidR="00677446" w:rsidRPr="00E5511C" w:rsidRDefault="00677446" w:rsidP="00677446">
      <w:pPr>
        <w:pStyle w:val="ListBullet"/>
        <w:rPr>
          <w:szCs w:val="30"/>
        </w:rPr>
      </w:pPr>
      <w:r w:rsidRPr="00E5511C">
        <w:rPr>
          <w:szCs w:val="30"/>
        </w:rPr>
        <w:t xml:space="preserve">The second phase of the AngularJS life cycle is the HTML </w:t>
      </w:r>
      <w:r w:rsidR="00B4237E">
        <w:rPr>
          <w:b/>
          <w:szCs w:val="30"/>
        </w:rPr>
        <w:t>Compilation S</w:t>
      </w:r>
      <w:r w:rsidRPr="00B4237E">
        <w:rPr>
          <w:b/>
          <w:szCs w:val="30"/>
        </w:rPr>
        <w:t>tage</w:t>
      </w:r>
      <w:r w:rsidRPr="00E5511C">
        <w:rPr>
          <w:szCs w:val="30"/>
        </w:rPr>
        <w:t xml:space="preserve">. Initially when a web page is loaded, a static form of the DOM is loaded in the browser. </w:t>
      </w:r>
      <w:r w:rsidR="00B4237E">
        <w:rPr>
          <w:szCs w:val="30"/>
        </w:rPr>
        <w:tab/>
      </w:r>
      <w:r w:rsidRPr="00E5511C">
        <w:rPr>
          <w:szCs w:val="30"/>
        </w:rPr>
        <w:t>During the compilation phase, the static DOM is replaced with a dynamic DOM that represents the AngularJS view.</w:t>
      </w:r>
    </w:p>
    <w:p w14:paraId="26D2F774" w14:textId="77777777" w:rsidR="00677446" w:rsidRPr="00E5511C" w:rsidRDefault="00677446" w:rsidP="00677446">
      <w:pPr>
        <w:pStyle w:val="ListBullet"/>
        <w:numPr>
          <w:ilvl w:val="2"/>
          <w:numId w:val="7"/>
        </w:numPr>
        <w:rPr>
          <w:szCs w:val="30"/>
        </w:rPr>
      </w:pPr>
      <w:r w:rsidRPr="00E5511C">
        <w:rPr>
          <w:szCs w:val="30"/>
        </w:rPr>
        <w:lastRenderedPageBreak/>
        <w:t>Traversing the static DOM and collecting all the directives</w:t>
      </w:r>
    </w:p>
    <w:p w14:paraId="70449667" w14:textId="2F6EBF97" w:rsidR="00677446" w:rsidRPr="00E5511C" w:rsidRDefault="00677446" w:rsidP="00677446">
      <w:pPr>
        <w:pStyle w:val="ListBullet"/>
        <w:numPr>
          <w:ilvl w:val="2"/>
          <w:numId w:val="7"/>
        </w:numPr>
        <w:rPr>
          <w:szCs w:val="30"/>
        </w:rPr>
      </w:pPr>
      <w:r w:rsidRPr="00E5511C">
        <w:rPr>
          <w:szCs w:val="30"/>
        </w:rPr>
        <w:t xml:space="preserve"> Linking the directives to the appropriate JavaScript functionality in the AngularJS built-in library or custom directive code. The directives are combined with a scope to produce the dynamic or live view.</w:t>
      </w:r>
    </w:p>
    <w:p w14:paraId="537EB383" w14:textId="1ACE3BAA" w:rsidR="00677446" w:rsidRPr="00E5511C" w:rsidRDefault="00677446" w:rsidP="00677446">
      <w:pPr>
        <w:pStyle w:val="ListBullet"/>
        <w:rPr>
          <w:szCs w:val="30"/>
        </w:rPr>
      </w:pPr>
      <w:r w:rsidRPr="00E5511C">
        <w:rPr>
          <w:szCs w:val="30"/>
        </w:rPr>
        <w:t>The final phase of th</w:t>
      </w:r>
      <w:r w:rsidR="00B4237E">
        <w:rPr>
          <w:szCs w:val="30"/>
        </w:rPr>
        <w:t xml:space="preserve">e AngularJS application is the </w:t>
      </w:r>
      <w:r w:rsidR="00B4237E" w:rsidRPr="00B4237E">
        <w:rPr>
          <w:b/>
          <w:szCs w:val="30"/>
        </w:rPr>
        <w:t>Runtime P</w:t>
      </w:r>
      <w:r w:rsidRPr="00B4237E">
        <w:rPr>
          <w:b/>
          <w:szCs w:val="30"/>
        </w:rPr>
        <w:t>hase</w:t>
      </w:r>
      <w:r w:rsidRPr="00E5511C">
        <w:rPr>
          <w:szCs w:val="30"/>
        </w:rPr>
        <w:t>, which exists until the user reloads or navigates away from a web page. At that point, any changes in the scope are reflected in the view, and any changes in the view are directly updated in the scope, making the scope the single source of data for the view.</w:t>
      </w:r>
    </w:p>
    <w:p w14:paraId="141E6188" w14:textId="7815BEAD" w:rsidR="007F0579" w:rsidRPr="00E5511C" w:rsidRDefault="00F457C8" w:rsidP="00D20234">
      <w:pPr>
        <w:pStyle w:val="ListBullet"/>
        <w:numPr>
          <w:ilvl w:val="0"/>
          <w:numId w:val="7"/>
        </w:numPr>
        <w:rPr>
          <w:szCs w:val="30"/>
        </w:rPr>
      </w:pPr>
      <w:r w:rsidRPr="00E5511C">
        <w:rPr>
          <w:szCs w:val="30"/>
        </w:rPr>
        <w:t>Configuration Block</w:t>
      </w:r>
    </w:p>
    <w:p w14:paraId="5C7279D2" w14:textId="77777777" w:rsidR="00FD65E9" w:rsidRPr="00E5511C" w:rsidRDefault="00FD65E9" w:rsidP="00FD65E9">
      <w:pPr>
        <w:pStyle w:val="ListBullet"/>
        <w:rPr>
          <w:szCs w:val="30"/>
        </w:rPr>
      </w:pPr>
      <w:r w:rsidRPr="00E5511C">
        <w:rPr>
          <w:szCs w:val="30"/>
        </w:rPr>
        <w:t>Configuration blocks are meant for configuring your modules.</w:t>
      </w:r>
      <w:r w:rsidRPr="00E5511C">
        <w:rPr>
          <w:rStyle w:val="apple-converted-space"/>
          <w:rFonts w:cs="Arial"/>
          <w:color w:val="393939"/>
          <w:szCs w:val="30"/>
        </w:rPr>
        <w:t> </w:t>
      </w:r>
    </w:p>
    <w:p w14:paraId="485F606A" w14:textId="77777777" w:rsidR="000824F1" w:rsidRPr="00E5511C" w:rsidRDefault="00FD65E9" w:rsidP="000824F1">
      <w:pPr>
        <w:pStyle w:val="ListBullet"/>
        <w:rPr>
          <w:szCs w:val="30"/>
        </w:rPr>
      </w:pPr>
      <w:r w:rsidRPr="00E5511C">
        <w:rPr>
          <w:szCs w:val="30"/>
        </w:rPr>
        <w:t>In configuration blocks, we can inject any provider.</w:t>
      </w:r>
    </w:p>
    <w:p w14:paraId="3E9C8781" w14:textId="77777777" w:rsidR="000034DB" w:rsidRPr="00E5511C" w:rsidRDefault="000824F1" w:rsidP="000034DB">
      <w:pPr>
        <w:pStyle w:val="ListBullet"/>
        <w:rPr>
          <w:szCs w:val="30"/>
        </w:rPr>
      </w:pPr>
      <w:r w:rsidRPr="00E5511C">
        <w:rPr>
          <w:szCs w:val="30"/>
        </w:rPr>
        <w:t xml:space="preserve">AngularJS provides following helper functions to register providers, services and constants. Had these methods not been there on </w:t>
      </w:r>
      <w:proofErr w:type="spellStart"/>
      <w:r w:rsidRPr="00E5511C">
        <w:rPr>
          <w:szCs w:val="30"/>
        </w:rPr>
        <w:t>moduleInstance</w:t>
      </w:r>
      <w:proofErr w:type="spellEnd"/>
      <w:r w:rsidRPr="00E5511C">
        <w:rPr>
          <w:szCs w:val="30"/>
        </w:rPr>
        <w:t>, then we would have needed configuration blocks.</w:t>
      </w:r>
    </w:p>
    <w:p w14:paraId="2682968D" w14:textId="77777777" w:rsidR="000034DB" w:rsidRPr="00E5511C" w:rsidRDefault="000034DB" w:rsidP="000034DB">
      <w:pPr>
        <w:pStyle w:val="ListBullet"/>
        <w:numPr>
          <w:ilvl w:val="0"/>
          <w:numId w:val="0"/>
        </w:numPr>
        <w:ind w:left="1004"/>
        <w:rPr>
          <w:szCs w:val="30"/>
        </w:rPr>
      </w:pPr>
    </w:p>
    <w:p w14:paraId="2036B5B8" w14:textId="783ABB74" w:rsidR="000034DB" w:rsidRPr="00E5511C" w:rsidRDefault="000034DB" w:rsidP="000034DB">
      <w:pPr>
        <w:pStyle w:val="ListBullet"/>
        <w:rPr>
          <w:szCs w:val="30"/>
        </w:rPr>
      </w:pPr>
      <w:proofErr w:type="spellStart"/>
      <w:r w:rsidRPr="00E5511C">
        <w:rPr>
          <w:szCs w:val="30"/>
        </w:rPr>
        <w:t>Eg</w:t>
      </w:r>
      <w:proofErr w:type="spellEnd"/>
      <w:r w:rsidRPr="00E5511C">
        <w:rPr>
          <w:szCs w:val="30"/>
        </w:rPr>
        <w:t>: Suppose that $</w:t>
      </w:r>
      <w:proofErr w:type="spellStart"/>
      <w:r w:rsidRPr="00E5511C">
        <w:rPr>
          <w:szCs w:val="30"/>
        </w:rPr>
        <w:t>routeProvider</w:t>
      </w:r>
      <w:proofErr w:type="spellEnd"/>
      <w:r w:rsidRPr="00E5511C">
        <w:rPr>
          <w:szCs w:val="30"/>
        </w:rPr>
        <w:t xml:space="preserve"> is called in the config phase. This will result in an error ($</w:t>
      </w:r>
      <w:proofErr w:type="spellStart"/>
      <w:r w:rsidRPr="00E5511C">
        <w:rPr>
          <w:szCs w:val="30"/>
        </w:rPr>
        <w:t>routeProviderProvider</w:t>
      </w:r>
      <w:proofErr w:type="spellEnd"/>
      <w:r w:rsidRPr="00E5511C">
        <w:rPr>
          <w:szCs w:val="30"/>
        </w:rPr>
        <w:t xml:space="preserve"> not available) since Angular will look for a service ($route) which uses this provider. At configuration phase, we have only providers available to us and not the services that use these providers. Also, we cannot use these providers in the controllers, as configuration needs to happen before it gets injected into anything we want to use it in. </w:t>
      </w:r>
    </w:p>
    <w:p w14:paraId="6F204C57" w14:textId="6B2A3295" w:rsidR="00F457C8" w:rsidRPr="00E5511C" w:rsidRDefault="00F457C8" w:rsidP="00F457C8">
      <w:pPr>
        <w:pStyle w:val="ListBullet"/>
        <w:numPr>
          <w:ilvl w:val="0"/>
          <w:numId w:val="7"/>
        </w:numPr>
        <w:rPr>
          <w:szCs w:val="30"/>
        </w:rPr>
      </w:pPr>
      <w:r w:rsidRPr="00E5511C">
        <w:rPr>
          <w:szCs w:val="30"/>
        </w:rPr>
        <w:t>Run Block</w:t>
      </w:r>
    </w:p>
    <w:p w14:paraId="4A12C6EE" w14:textId="64A09C3A" w:rsidR="00F457C8" w:rsidRPr="00E5511C" w:rsidRDefault="00F457C8" w:rsidP="00F457C8">
      <w:pPr>
        <w:pStyle w:val="ListBullet"/>
        <w:rPr>
          <w:szCs w:val="30"/>
        </w:rPr>
      </w:pPr>
      <w:r w:rsidRPr="00E5511C">
        <w:rPr>
          <w:szCs w:val="30"/>
        </w:rPr>
        <w:t xml:space="preserve"> Run blocks are the closest thing in Angular to the main method and are used to </w:t>
      </w:r>
      <w:proofErr w:type="spellStart"/>
      <w:r w:rsidRPr="00E5511C">
        <w:rPr>
          <w:szCs w:val="30"/>
        </w:rPr>
        <w:t>kickstart</w:t>
      </w:r>
      <w:proofErr w:type="spellEnd"/>
      <w:r w:rsidRPr="00E5511C">
        <w:rPr>
          <w:szCs w:val="30"/>
        </w:rPr>
        <w:t xml:space="preserve"> the application. </w:t>
      </w:r>
    </w:p>
    <w:p w14:paraId="70582D54" w14:textId="0F35A3CF" w:rsidR="00F457C8" w:rsidRPr="00E5511C" w:rsidRDefault="00F457C8" w:rsidP="00F457C8">
      <w:pPr>
        <w:pStyle w:val="ListBullet"/>
        <w:rPr>
          <w:szCs w:val="30"/>
        </w:rPr>
      </w:pPr>
      <w:r w:rsidRPr="00E5511C">
        <w:rPr>
          <w:szCs w:val="30"/>
        </w:rPr>
        <w:t>Gets executed after the injector is created</w:t>
      </w:r>
    </w:p>
    <w:p w14:paraId="48D9163E" w14:textId="77777777" w:rsidR="00F457C8" w:rsidRPr="00E5511C" w:rsidRDefault="00F457C8" w:rsidP="00F457C8">
      <w:pPr>
        <w:pStyle w:val="ListBullet"/>
        <w:rPr>
          <w:szCs w:val="30"/>
        </w:rPr>
      </w:pPr>
      <w:r w:rsidRPr="00E5511C">
        <w:rPr>
          <w:szCs w:val="30"/>
        </w:rPr>
        <w:t>Only instances and constants can be injected into run blocks. This is to prevent further system configuration during application run time</w:t>
      </w:r>
    </w:p>
    <w:p w14:paraId="7540EB08" w14:textId="2479423E" w:rsidR="00F457C8" w:rsidRPr="00E5511C" w:rsidRDefault="00F457C8" w:rsidP="00F457C8">
      <w:pPr>
        <w:pStyle w:val="ListBullet"/>
        <w:rPr>
          <w:szCs w:val="30"/>
        </w:rPr>
      </w:pPr>
      <w:r w:rsidRPr="00E5511C">
        <w:rPr>
          <w:szCs w:val="30"/>
        </w:rPr>
        <w:t>Run blocks typically contain code which is hard to unit-test</w:t>
      </w:r>
    </w:p>
    <w:p w14:paraId="3D330458" w14:textId="02F1F32C" w:rsidR="001541AD" w:rsidRPr="00E5511C" w:rsidRDefault="007D4808" w:rsidP="001541AD">
      <w:pPr>
        <w:pStyle w:val="ListBullet"/>
        <w:numPr>
          <w:ilvl w:val="0"/>
          <w:numId w:val="7"/>
        </w:numPr>
        <w:rPr>
          <w:szCs w:val="30"/>
        </w:rPr>
      </w:pPr>
      <w:r w:rsidRPr="00E5511C">
        <w:rPr>
          <w:szCs w:val="30"/>
        </w:rPr>
        <w:t>MVC in Angular</w:t>
      </w:r>
    </w:p>
    <w:p w14:paraId="313CC22D" w14:textId="7B535A3F" w:rsidR="007D4808" w:rsidRPr="00E5511C" w:rsidRDefault="007D4808" w:rsidP="007D4808">
      <w:pPr>
        <w:pStyle w:val="ListBullet"/>
        <w:rPr>
          <w:szCs w:val="30"/>
        </w:rPr>
      </w:pPr>
      <w:r w:rsidRPr="00E5511C">
        <w:rPr>
          <w:szCs w:val="30"/>
        </w:rPr>
        <w:t>Software pattern for developing web applications</w:t>
      </w:r>
    </w:p>
    <w:p w14:paraId="3D943F76" w14:textId="740B5901" w:rsidR="007D4808" w:rsidRPr="00E5511C" w:rsidRDefault="007D4808" w:rsidP="007D4808">
      <w:pPr>
        <w:pStyle w:val="ListBullet"/>
        <w:rPr>
          <w:szCs w:val="30"/>
        </w:rPr>
      </w:pPr>
      <w:r w:rsidRPr="00E5511C">
        <w:rPr>
          <w:szCs w:val="30"/>
        </w:rPr>
        <w:t>Model – Lowest level of the pattern responsible for maintaining data</w:t>
      </w:r>
    </w:p>
    <w:p w14:paraId="5CFBABE8" w14:textId="0EADB302" w:rsidR="007D4808" w:rsidRPr="00E5511C" w:rsidRDefault="007D4808" w:rsidP="007D4808">
      <w:pPr>
        <w:pStyle w:val="ListBullet"/>
        <w:rPr>
          <w:szCs w:val="30"/>
        </w:rPr>
      </w:pPr>
      <w:r w:rsidRPr="00E5511C">
        <w:rPr>
          <w:szCs w:val="30"/>
        </w:rPr>
        <w:lastRenderedPageBreak/>
        <w:t>View – Responsible for displaying all or portion of data to the user</w:t>
      </w:r>
    </w:p>
    <w:p w14:paraId="54A9BC68" w14:textId="2CC0AE4A" w:rsidR="007D4808" w:rsidRPr="00E5511C" w:rsidRDefault="007D4808" w:rsidP="007D4808">
      <w:pPr>
        <w:pStyle w:val="ListBullet"/>
        <w:rPr>
          <w:szCs w:val="30"/>
        </w:rPr>
      </w:pPr>
      <w:r w:rsidRPr="00E5511C">
        <w:rPr>
          <w:szCs w:val="30"/>
        </w:rPr>
        <w:t>Controller - Code that controls the interaction between the View and the Model</w:t>
      </w:r>
    </w:p>
    <w:p w14:paraId="01DB4C05" w14:textId="77777777" w:rsidR="00331CCB" w:rsidRPr="00E5511C" w:rsidRDefault="00331CCB" w:rsidP="00331CCB">
      <w:pPr>
        <w:pStyle w:val="ListBullet"/>
        <w:rPr>
          <w:szCs w:val="30"/>
        </w:rPr>
      </w:pPr>
      <w:r w:rsidRPr="00E5511C">
        <w:rPr>
          <w:szCs w:val="30"/>
        </w:rPr>
        <w:t xml:space="preserve">MVC is popular because it isolates the application logic from the user interface layer and supports separation of concerns. </w:t>
      </w:r>
    </w:p>
    <w:p w14:paraId="7E93DF33" w14:textId="77777777" w:rsidR="00331CCB" w:rsidRPr="00E5511C" w:rsidRDefault="00331CCB" w:rsidP="00331CCB">
      <w:pPr>
        <w:pStyle w:val="ListBullet"/>
        <w:numPr>
          <w:ilvl w:val="2"/>
          <w:numId w:val="7"/>
        </w:numPr>
        <w:rPr>
          <w:szCs w:val="30"/>
        </w:rPr>
      </w:pPr>
      <w:r w:rsidRPr="00E5511C">
        <w:rPr>
          <w:szCs w:val="30"/>
        </w:rPr>
        <w:t xml:space="preserve">The controller receives all requests for the application and then works with the model to prepare any data needed by the view. </w:t>
      </w:r>
    </w:p>
    <w:p w14:paraId="6017A052" w14:textId="72A62CB1" w:rsidR="00331CCB" w:rsidRPr="00E5511C" w:rsidRDefault="00331CCB" w:rsidP="00331CCB">
      <w:pPr>
        <w:pStyle w:val="ListBullet"/>
        <w:numPr>
          <w:ilvl w:val="2"/>
          <w:numId w:val="7"/>
        </w:numPr>
        <w:rPr>
          <w:szCs w:val="30"/>
        </w:rPr>
      </w:pPr>
      <w:r w:rsidRPr="00E5511C">
        <w:rPr>
          <w:szCs w:val="30"/>
        </w:rPr>
        <w:t>The view then uses the data prepared by the controller to generate a final presentable response.</w:t>
      </w:r>
    </w:p>
    <w:p w14:paraId="76EB1662" w14:textId="3968C613" w:rsidR="007D4808" w:rsidRPr="00E5511C" w:rsidRDefault="00BA2C21" w:rsidP="00BA2C21">
      <w:pPr>
        <w:pStyle w:val="ListBullet"/>
        <w:numPr>
          <w:ilvl w:val="0"/>
          <w:numId w:val="7"/>
        </w:numPr>
        <w:rPr>
          <w:szCs w:val="30"/>
        </w:rPr>
      </w:pPr>
      <w:r w:rsidRPr="00E5511C">
        <w:rPr>
          <w:szCs w:val="30"/>
        </w:rPr>
        <w:t>Directives in Angular</w:t>
      </w:r>
    </w:p>
    <w:p w14:paraId="1D767EC6" w14:textId="4B42794B" w:rsidR="002E4303" w:rsidRPr="00E5511C" w:rsidRDefault="002E4303" w:rsidP="002E4303">
      <w:pPr>
        <w:pStyle w:val="ListBullet"/>
        <w:rPr>
          <w:szCs w:val="30"/>
        </w:rPr>
      </w:pPr>
      <w:r w:rsidRPr="00E5511C">
        <w:rPr>
          <w:szCs w:val="30"/>
          <w:shd w:val="clear" w:color="auto" w:fill="FEFEFE"/>
        </w:rPr>
        <w:t>Helps you extend basic HTML elements/attributes and create </w:t>
      </w:r>
      <w:r w:rsidRPr="00E5511C">
        <w:rPr>
          <w:i/>
          <w:iCs/>
          <w:szCs w:val="30"/>
        </w:rPr>
        <w:t>reusable</w:t>
      </w:r>
      <w:r w:rsidRPr="00E5511C">
        <w:rPr>
          <w:szCs w:val="30"/>
          <w:shd w:val="clear" w:color="auto" w:fill="FEFEFE"/>
        </w:rPr>
        <w:t> and </w:t>
      </w:r>
      <w:r w:rsidRPr="00E5511C">
        <w:rPr>
          <w:i/>
          <w:iCs/>
          <w:szCs w:val="30"/>
        </w:rPr>
        <w:t>testable</w:t>
      </w:r>
      <w:r w:rsidRPr="00E5511C">
        <w:rPr>
          <w:szCs w:val="30"/>
          <w:shd w:val="clear" w:color="auto" w:fill="FEFEFE"/>
        </w:rPr>
        <w:t> code.</w:t>
      </w:r>
    </w:p>
    <w:p w14:paraId="2EFC99BB" w14:textId="488A453B" w:rsidR="00FE512A" w:rsidRPr="00E5511C" w:rsidRDefault="00FE512A" w:rsidP="00FE512A">
      <w:pPr>
        <w:pStyle w:val="ListBullet"/>
        <w:rPr>
          <w:szCs w:val="30"/>
        </w:rPr>
      </w:pPr>
      <w:r w:rsidRPr="00E5511C">
        <w:rPr>
          <w:rFonts w:eastAsiaTheme="minorHAnsi"/>
          <w:szCs w:val="30"/>
        </w:rPr>
        <w:t>restrict</w:t>
      </w:r>
      <w:r w:rsidRPr="00E5511C">
        <w:rPr>
          <w:szCs w:val="30"/>
        </w:rPr>
        <w:t> is for defining the directive type, and it can be </w:t>
      </w:r>
      <w:r w:rsidRPr="00E5511C">
        <w:rPr>
          <w:b/>
          <w:szCs w:val="30"/>
        </w:rPr>
        <w:t>A</w:t>
      </w:r>
      <w:r w:rsidRPr="00E5511C">
        <w:rPr>
          <w:szCs w:val="30"/>
        </w:rPr>
        <w:t>ttribute, </w:t>
      </w:r>
      <w:r w:rsidRPr="00E5511C">
        <w:rPr>
          <w:b/>
          <w:szCs w:val="30"/>
        </w:rPr>
        <w:t>C</w:t>
      </w:r>
      <w:r w:rsidRPr="00E5511C">
        <w:rPr>
          <w:szCs w:val="30"/>
        </w:rPr>
        <w:t>lass, </w:t>
      </w:r>
      <w:r w:rsidRPr="00E5511C">
        <w:rPr>
          <w:b/>
          <w:szCs w:val="30"/>
        </w:rPr>
        <w:t>E</w:t>
      </w:r>
      <w:r w:rsidRPr="00E5511C">
        <w:rPr>
          <w:szCs w:val="30"/>
        </w:rPr>
        <w:t>lement, and </w:t>
      </w:r>
      <w:proofErr w:type="spellStart"/>
      <w:r w:rsidRPr="00E5511C">
        <w:rPr>
          <w:szCs w:val="30"/>
        </w:rPr>
        <w:t>co</w:t>
      </w:r>
      <w:r w:rsidRPr="00E5511C">
        <w:rPr>
          <w:b/>
          <w:szCs w:val="30"/>
        </w:rPr>
        <w:t>M</w:t>
      </w:r>
      <w:r w:rsidRPr="00E5511C">
        <w:rPr>
          <w:szCs w:val="30"/>
        </w:rPr>
        <w:t>ment</w:t>
      </w:r>
      <w:proofErr w:type="spellEnd"/>
      <w:r w:rsidRPr="00E5511C">
        <w:rPr>
          <w:szCs w:val="30"/>
        </w:rPr>
        <w:t>.</w:t>
      </w:r>
    </w:p>
    <w:p w14:paraId="51948391" w14:textId="77777777" w:rsidR="00FE512A" w:rsidRPr="00E5511C" w:rsidRDefault="00FE512A" w:rsidP="00FE512A">
      <w:pPr>
        <w:pStyle w:val="ListBullet"/>
        <w:rPr>
          <w:szCs w:val="30"/>
        </w:rPr>
      </w:pPr>
      <w:r w:rsidRPr="00E5511C">
        <w:rPr>
          <w:rFonts w:eastAsiaTheme="minorHAnsi"/>
          <w:szCs w:val="30"/>
        </w:rPr>
        <w:t>scope</w:t>
      </w:r>
      <w:r w:rsidRPr="00E5511C">
        <w:rPr>
          <w:szCs w:val="30"/>
        </w:rPr>
        <w:t> is for managing the directive scope.</w:t>
      </w:r>
    </w:p>
    <w:p w14:paraId="20C762F2" w14:textId="77777777" w:rsidR="00FE512A" w:rsidRPr="00E5511C" w:rsidRDefault="00FE512A" w:rsidP="00FE512A">
      <w:pPr>
        <w:pStyle w:val="ListBullet"/>
        <w:rPr>
          <w:szCs w:val="30"/>
        </w:rPr>
      </w:pPr>
      <w:proofErr w:type="spellStart"/>
      <w:r w:rsidRPr="00E5511C">
        <w:rPr>
          <w:rFonts w:eastAsiaTheme="minorHAnsi"/>
          <w:szCs w:val="30"/>
        </w:rPr>
        <w:t>templateUrl</w:t>
      </w:r>
      <w:proofErr w:type="spellEnd"/>
      <w:r w:rsidRPr="00E5511C">
        <w:rPr>
          <w:szCs w:val="30"/>
        </w:rPr>
        <w:t xml:space="preserve"> is used for calling a view in order to render specific content by using data transferred to the directive scope. </w:t>
      </w:r>
    </w:p>
    <w:p w14:paraId="4B471BF1" w14:textId="4EE875D4" w:rsidR="00FE512A" w:rsidRPr="00E5511C" w:rsidRDefault="00FE512A" w:rsidP="00FE512A">
      <w:pPr>
        <w:pStyle w:val="ListBullet"/>
        <w:rPr>
          <w:szCs w:val="30"/>
        </w:rPr>
      </w:pPr>
      <w:r w:rsidRPr="00E5511C">
        <w:rPr>
          <w:szCs w:val="30"/>
        </w:rPr>
        <w:t>use </w:t>
      </w:r>
      <w:r w:rsidRPr="00E5511C">
        <w:rPr>
          <w:rFonts w:eastAsiaTheme="minorHAnsi"/>
          <w:szCs w:val="30"/>
        </w:rPr>
        <w:t>template</w:t>
      </w:r>
      <w:r w:rsidRPr="00E5511C">
        <w:rPr>
          <w:szCs w:val="30"/>
        </w:rPr>
        <w:t> and provide HTML code directly</w:t>
      </w:r>
    </w:p>
    <w:p w14:paraId="0313EB84" w14:textId="070FB700" w:rsidR="00C4185F" w:rsidRPr="00E5511C" w:rsidRDefault="00C4185F" w:rsidP="00C4185F">
      <w:pPr>
        <w:pStyle w:val="ListBullet"/>
        <w:rPr>
          <w:szCs w:val="30"/>
        </w:rPr>
      </w:pPr>
      <w:r w:rsidRPr="00E5511C">
        <w:rPr>
          <w:rStyle w:val="apple-converted-space"/>
          <w:rFonts w:cs="Arial"/>
          <w:color w:val="3A3A3A"/>
          <w:szCs w:val="30"/>
          <w:shd w:val="clear" w:color="auto" w:fill="FEFEFE"/>
        </w:rPr>
        <w:t> </w:t>
      </w:r>
      <w:r w:rsidRPr="00E5511C">
        <w:rPr>
          <w:szCs w:val="30"/>
          <w:shd w:val="clear" w:color="auto" w:fill="FEFEFE"/>
        </w:rPr>
        <w:t xml:space="preserve">link function: Function that you can use to perform directive-specific operations. </w:t>
      </w:r>
    </w:p>
    <w:p w14:paraId="3B574AC2" w14:textId="77777777" w:rsidR="00C4185F" w:rsidRPr="00E5511C" w:rsidRDefault="00C4185F" w:rsidP="00C4185F">
      <w:pPr>
        <w:pStyle w:val="ListBullet"/>
        <w:numPr>
          <w:ilvl w:val="2"/>
          <w:numId w:val="7"/>
        </w:numPr>
        <w:rPr>
          <w:szCs w:val="30"/>
        </w:rPr>
      </w:pPr>
      <w:r w:rsidRPr="00E5511C">
        <w:rPr>
          <w:szCs w:val="30"/>
          <w:shd w:val="clear" w:color="auto" w:fill="FEFEFE"/>
        </w:rPr>
        <w:t>The directive is not only rendering some HTML code by providing some inputs.</w:t>
      </w:r>
    </w:p>
    <w:p w14:paraId="67A530A6" w14:textId="7086F69B" w:rsidR="00C4185F" w:rsidRPr="00E5511C" w:rsidRDefault="00C4185F" w:rsidP="00C4185F">
      <w:pPr>
        <w:pStyle w:val="ListBullet"/>
        <w:numPr>
          <w:ilvl w:val="2"/>
          <w:numId w:val="7"/>
        </w:numPr>
        <w:rPr>
          <w:szCs w:val="30"/>
        </w:rPr>
      </w:pPr>
      <w:r w:rsidRPr="00E5511C">
        <w:rPr>
          <w:szCs w:val="30"/>
          <w:shd w:val="clear" w:color="auto" w:fill="FEFEFE"/>
        </w:rPr>
        <w:t>You can also bind functions to the directive element, call a service and update the directive value, get directive attributes if it is an </w:t>
      </w:r>
      <w:r w:rsidRPr="00E5511C">
        <w:rPr>
          <w:rStyle w:val="HTMLCode"/>
          <w:rFonts w:asciiTheme="minorHAnsi" w:hAnsiTheme="minorHAnsi"/>
          <w:color w:val="3A3A3A"/>
          <w:sz w:val="30"/>
          <w:szCs w:val="30"/>
          <w:bdr w:val="single" w:sz="6" w:space="3" w:color="E4E4E4" w:frame="1"/>
          <w:shd w:val="clear" w:color="auto" w:fill="F5F7F8"/>
        </w:rPr>
        <w:t>E</w:t>
      </w:r>
      <w:r w:rsidRPr="00E5511C">
        <w:rPr>
          <w:rStyle w:val="Strong"/>
          <w:rFonts w:cs="Arial"/>
          <w:color w:val="3A3A3A"/>
          <w:szCs w:val="30"/>
        </w:rPr>
        <w:t> </w:t>
      </w:r>
      <w:r w:rsidRPr="00E5511C">
        <w:rPr>
          <w:szCs w:val="30"/>
          <w:shd w:val="clear" w:color="auto" w:fill="FEFEFE"/>
        </w:rPr>
        <w:t>type directive, etc.</w:t>
      </w:r>
    </w:p>
    <w:p w14:paraId="2BD58555" w14:textId="2BF1F84C" w:rsidR="00BA2C21" w:rsidRPr="00E5511C" w:rsidRDefault="001F6F46" w:rsidP="00BA2C21">
      <w:pPr>
        <w:pStyle w:val="ListBullet"/>
        <w:rPr>
          <w:szCs w:val="30"/>
        </w:rPr>
      </w:pPr>
      <w:r w:rsidRPr="00E5511C">
        <w:rPr>
          <w:szCs w:val="30"/>
        </w:rPr>
        <w:t>Isolated Scope</w:t>
      </w:r>
    </w:p>
    <w:p w14:paraId="74396D2B" w14:textId="66C3FBFB" w:rsidR="009C13A8" w:rsidRPr="00E5511C" w:rsidRDefault="009C13A8" w:rsidP="009C13A8">
      <w:pPr>
        <w:pStyle w:val="ListBullet"/>
        <w:numPr>
          <w:ilvl w:val="2"/>
          <w:numId w:val="7"/>
        </w:numPr>
        <w:rPr>
          <w:szCs w:val="30"/>
        </w:rPr>
      </w:pPr>
      <w:r w:rsidRPr="00E5511C">
        <w:rPr>
          <w:rStyle w:val="Strong"/>
          <w:rFonts w:cs="Arial"/>
          <w:color w:val="3A3A3A"/>
          <w:szCs w:val="30"/>
        </w:rPr>
        <w:t>"@" Scope:</w:t>
      </w:r>
      <w:r w:rsidRPr="00E5511C">
        <w:rPr>
          <w:szCs w:val="30"/>
          <w:shd w:val="clear" w:color="auto" w:fill="FEFEFE"/>
        </w:rPr>
        <w:t xml:space="preserve"> This type of scope is used for passing value to the directive scope. </w:t>
      </w:r>
    </w:p>
    <w:p w14:paraId="2C647475" w14:textId="77777777" w:rsidR="00F96504" w:rsidRPr="00E5511C" w:rsidRDefault="00F96504" w:rsidP="00F96504">
      <w:pPr>
        <w:pStyle w:val="ListBullet"/>
        <w:numPr>
          <w:ilvl w:val="2"/>
          <w:numId w:val="7"/>
        </w:numPr>
        <w:rPr>
          <w:szCs w:val="30"/>
        </w:rPr>
      </w:pPr>
      <w:r w:rsidRPr="00E5511C">
        <w:rPr>
          <w:rStyle w:val="Strong"/>
          <w:rFonts w:cs="Arial"/>
          <w:color w:val="3A3A3A"/>
          <w:szCs w:val="30"/>
        </w:rPr>
        <w:t>"=" Scope: </w:t>
      </w:r>
      <w:r w:rsidRPr="00E5511C">
        <w:rPr>
          <w:szCs w:val="30"/>
          <w:shd w:val="clear" w:color="auto" w:fill="FEFEFE"/>
        </w:rPr>
        <w:t>In this scope type, scope variables are passed instead of the values, which means that we will not pass</w:t>
      </w:r>
      <w:r w:rsidRPr="00E5511C">
        <w:rPr>
          <w:rStyle w:val="apple-converted-space"/>
          <w:rFonts w:cs="Arial"/>
          <w:color w:val="3A3A3A"/>
          <w:szCs w:val="30"/>
          <w:shd w:val="clear" w:color="auto" w:fill="FEFEFE"/>
        </w:rPr>
        <w:t> </w:t>
      </w:r>
      <w:r w:rsidRPr="00E5511C">
        <w:rPr>
          <w:rStyle w:val="HTMLCode"/>
          <w:rFonts w:asciiTheme="minorHAnsi" w:hAnsiTheme="minorHAnsi"/>
          <w:color w:val="3A3A3A"/>
          <w:sz w:val="30"/>
          <w:szCs w:val="30"/>
          <w:bdr w:val="single" w:sz="6" w:space="3" w:color="E4E4E4" w:frame="1"/>
          <w:shd w:val="clear" w:color="auto" w:fill="F5F7F8"/>
        </w:rPr>
        <w:t>{{message}}</w:t>
      </w:r>
      <w:r w:rsidRPr="00E5511C">
        <w:rPr>
          <w:szCs w:val="30"/>
          <w:shd w:val="clear" w:color="auto" w:fill="FEFEFE"/>
        </w:rPr>
        <w:t>, we will pass</w:t>
      </w:r>
      <w:r w:rsidRPr="00E5511C">
        <w:rPr>
          <w:rStyle w:val="apple-converted-space"/>
          <w:rFonts w:cs="Arial"/>
          <w:color w:val="3A3A3A"/>
          <w:szCs w:val="30"/>
          <w:shd w:val="clear" w:color="auto" w:fill="FEFEFE"/>
        </w:rPr>
        <w:t> </w:t>
      </w:r>
      <w:r w:rsidRPr="00E5511C">
        <w:rPr>
          <w:rStyle w:val="HTMLCode"/>
          <w:rFonts w:asciiTheme="minorHAnsi" w:hAnsiTheme="minorHAnsi"/>
          <w:color w:val="3A3A3A"/>
          <w:sz w:val="30"/>
          <w:szCs w:val="30"/>
          <w:bdr w:val="single" w:sz="6" w:space="3" w:color="E4E4E4" w:frame="1"/>
          <w:shd w:val="clear" w:color="auto" w:fill="F5F7F8"/>
        </w:rPr>
        <w:t>message</w:t>
      </w:r>
      <w:r w:rsidRPr="00E5511C">
        <w:rPr>
          <w:rStyle w:val="apple-converted-space"/>
          <w:rFonts w:cs="Arial"/>
          <w:color w:val="3A3A3A"/>
          <w:szCs w:val="30"/>
          <w:shd w:val="clear" w:color="auto" w:fill="FEFEFE"/>
        </w:rPr>
        <w:t> </w:t>
      </w:r>
      <w:r w:rsidRPr="00E5511C">
        <w:rPr>
          <w:szCs w:val="30"/>
          <w:shd w:val="clear" w:color="auto" w:fill="FEFEFE"/>
        </w:rPr>
        <w:t xml:space="preserve">instead. </w:t>
      </w:r>
    </w:p>
    <w:p w14:paraId="7354FA97" w14:textId="24D472DD" w:rsidR="00F96504" w:rsidRPr="00E5511C" w:rsidRDefault="00F96504" w:rsidP="00F96504">
      <w:pPr>
        <w:pStyle w:val="ListBullet"/>
        <w:numPr>
          <w:ilvl w:val="3"/>
          <w:numId w:val="7"/>
        </w:numPr>
        <w:rPr>
          <w:szCs w:val="30"/>
        </w:rPr>
      </w:pPr>
      <w:r w:rsidRPr="00E5511C">
        <w:rPr>
          <w:szCs w:val="30"/>
          <w:shd w:val="clear" w:color="auto" w:fill="FEFEFE"/>
        </w:rPr>
        <w:lastRenderedPageBreak/>
        <w:t>The reason behind this feature is constructing two-way data binding between the directive and the page elements or controllers.</w:t>
      </w:r>
      <w:r w:rsidRPr="00E5511C">
        <w:rPr>
          <w:rStyle w:val="apple-converted-space"/>
          <w:rFonts w:cs="Arial"/>
          <w:color w:val="3A3A3A"/>
          <w:szCs w:val="30"/>
          <w:shd w:val="clear" w:color="auto" w:fill="FEFEFE"/>
        </w:rPr>
        <w:t> </w:t>
      </w:r>
    </w:p>
    <w:p w14:paraId="1D8C613B" w14:textId="00DC65FD" w:rsidR="00DC6A16" w:rsidRPr="00E5511C" w:rsidRDefault="00DC6A16" w:rsidP="00DC6A16">
      <w:pPr>
        <w:pStyle w:val="ListBullet"/>
        <w:numPr>
          <w:ilvl w:val="2"/>
          <w:numId w:val="7"/>
        </w:numPr>
        <w:rPr>
          <w:szCs w:val="30"/>
        </w:rPr>
      </w:pPr>
      <w:r w:rsidRPr="00E5511C">
        <w:rPr>
          <w:rStyle w:val="Strong"/>
          <w:rFonts w:cs="Arial"/>
          <w:color w:val="3A3A3A"/>
          <w:szCs w:val="30"/>
        </w:rPr>
        <w:t>"&amp;" Scope:</w:t>
      </w:r>
      <w:r w:rsidRPr="00E5511C">
        <w:rPr>
          <w:szCs w:val="30"/>
          <w:shd w:val="clear" w:color="auto" w:fill="FEFEFE"/>
        </w:rPr>
        <w:t xml:space="preserve"> In this scope type, we will have a look at how to pass expressions to the directive. In real-life cases, you may need to pass a specific function (expression) to directives in order to prevent coupling.</w:t>
      </w:r>
      <w:r w:rsidRPr="00E5511C">
        <w:rPr>
          <w:rStyle w:val="apple-converted-space"/>
          <w:rFonts w:cs="Arial"/>
          <w:color w:val="3A3A3A"/>
          <w:szCs w:val="30"/>
          <w:shd w:val="clear" w:color="auto" w:fill="FEFEFE"/>
        </w:rPr>
        <w:t> </w:t>
      </w:r>
    </w:p>
    <w:p w14:paraId="3E296328" w14:textId="3BB97E65" w:rsidR="009C13A8" w:rsidRPr="00E5511C" w:rsidRDefault="004E2826" w:rsidP="004E2826">
      <w:pPr>
        <w:pStyle w:val="ListBullet"/>
        <w:rPr>
          <w:szCs w:val="30"/>
        </w:rPr>
      </w:pPr>
      <w:r w:rsidRPr="00E5511C">
        <w:rPr>
          <w:szCs w:val="30"/>
        </w:rPr>
        <w:t>Directive Inheritance</w:t>
      </w:r>
    </w:p>
    <w:p w14:paraId="07376490" w14:textId="74D39CAE" w:rsidR="004E2826" w:rsidRPr="00E5511C" w:rsidRDefault="004E2826" w:rsidP="004E2826">
      <w:pPr>
        <w:pStyle w:val="ListBullet"/>
        <w:numPr>
          <w:ilvl w:val="2"/>
          <w:numId w:val="7"/>
        </w:numPr>
        <w:rPr>
          <w:szCs w:val="30"/>
        </w:rPr>
      </w:pPr>
      <w:r w:rsidRPr="00E5511C">
        <w:rPr>
          <w:szCs w:val="30"/>
          <w:shd w:val="clear" w:color="auto" w:fill="FEFEFE"/>
        </w:rPr>
        <w:t>Child directives use the </w:t>
      </w:r>
      <w:r w:rsidRPr="00E5511C">
        <w:rPr>
          <w:rStyle w:val="HTMLCode"/>
          <w:rFonts w:asciiTheme="minorHAnsi" w:hAnsiTheme="minorHAnsi"/>
          <w:color w:val="3A3A3A"/>
          <w:sz w:val="30"/>
          <w:szCs w:val="30"/>
          <w:bdr w:val="single" w:sz="6" w:space="3" w:color="E4E4E4" w:frame="1"/>
          <w:shd w:val="clear" w:color="auto" w:fill="F5F7F8"/>
        </w:rPr>
        <w:t>require</w:t>
      </w:r>
      <w:r w:rsidRPr="00E5511C">
        <w:rPr>
          <w:rStyle w:val="apple-converted-space"/>
          <w:rFonts w:cs="Arial"/>
          <w:color w:val="3A3A3A"/>
          <w:szCs w:val="30"/>
          <w:shd w:val="clear" w:color="auto" w:fill="FEFEFE"/>
        </w:rPr>
        <w:t> </w:t>
      </w:r>
      <w:r w:rsidRPr="00E5511C">
        <w:rPr>
          <w:szCs w:val="30"/>
          <w:shd w:val="clear" w:color="auto" w:fill="FEFEFE"/>
        </w:rPr>
        <w:t>keyword to use the parent directive</w:t>
      </w:r>
      <w:r w:rsidR="00B4237E">
        <w:rPr>
          <w:szCs w:val="30"/>
          <w:shd w:val="clear" w:color="auto" w:fill="FEFEFE"/>
        </w:rPr>
        <w:t xml:space="preserve"> controller</w:t>
      </w:r>
      <w:r w:rsidRPr="00E5511C">
        <w:rPr>
          <w:szCs w:val="30"/>
          <w:shd w:val="clear" w:color="auto" w:fill="FEFEFE"/>
        </w:rPr>
        <w:t>. </w:t>
      </w:r>
    </w:p>
    <w:p w14:paraId="11490FEE" w14:textId="278E5904" w:rsidR="004E2826" w:rsidRPr="00E5511C" w:rsidRDefault="004E2826" w:rsidP="004E2826">
      <w:pPr>
        <w:pStyle w:val="ListBullet"/>
        <w:numPr>
          <w:ilvl w:val="2"/>
          <w:numId w:val="7"/>
        </w:numPr>
        <w:rPr>
          <w:szCs w:val="30"/>
        </w:rPr>
      </w:pPr>
      <w:r w:rsidRPr="00E5511C">
        <w:rPr>
          <w:szCs w:val="30"/>
          <w:shd w:val="clear" w:color="auto" w:fill="FEFEFE"/>
        </w:rPr>
        <w:t xml:space="preserve">And one more important point is the fourth argument of the link function in the child directives. </w:t>
      </w:r>
      <w:r w:rsidRPr="00E5511C">
        <w:rPr>
          <w:rFonts w:cs="Arial"/>
          <w:color w:val="3A3A3A"/>
          <w:szCs w:val="30"/>
          <w:shd w:val="clear" w:color="auto" w:fill="FEFEFE"/>
        </w:rPr>
        <w:t>This argument refers to the controller attribute of the parent directive that means the child directive can use the controller function inside the controller.</w:t>
      </w:r>
    </w:p>
    <w:p w14:paraId="4145EF14" w14:textId="77777777" w:rsidR="00175DC9" w:rsidRPr="00E5511C" w:rsidRDefault="00096682" w:rsidP="00175DC9">
      <w:pPr>
        <w:pStyle w:val="ListBullet"/>
        <w:numPr>
          <w:ilvl w:val="2"/>
          <w:numId w:val="7"/>
        </w:numPr>
        <w:rPr>
          <w:szCs w:val="30"/>
        </w:rPr>
      </w:pPr>
      <w:r w:rsidRPr="00E5511C">
        <w:rPr>
          <w:szCs w:val="30"/>
          <w:shd w:val="clear" w:color="auto" w:fill="FEFEFE"/>
        </w:rPr>
        <w:t>Child directives are like a property of the parent directive.</w:t>
      </w:r>
    </w:p>
    <w:p w14:paraId="451FF5B3" w14:textId="77777777" w:rsidR="00175DC9" w:rsidRPr="00E5511C" w:rsidRDefault="00C951F4" w:rsidP="00175DC9">
      <w:pPr>
        <w:pStyle w:val="ListBullet"/>
        <w:rPr>
          <w:szCs w:val="30"/>
        </w:rPr>
      </w:pPr>
      <w:hyperlink r:id="rId9" w:anchor="binding-to-controllers-with-bindtocontroller" w:history="1">
        <w:r w:rsidR="00175DC9" w:rsidRPr="00E5511C">
          <w:rPr>
            <w:szCs w:val="30"/>
          </w:rPr>
          <w:t>Binding to controllers with </w:t>
        </w:r>
        <w:proofErr w:type="spellStart"/>
        <w:r w:rsidR="00175DC9" w:rsidRPr="00E5511C">
          <w:rPr>
            <w:rFonts w:eastAsiaTheme="minorHAnsi"/>
            <w:szCs w:val="30"/>
          </w:rPr>
          <w:t>bindToController</w:t>
        </w:r>
        <w:proofErr w:type="spellEnd"/>
      </w:hyperlink>
    </w:p>
    <w:p w14:paraId="4C1CCF51" w14:textId="7621BD99" w:rsidR="00275DA8" w:rsidRPr="00E5511C" w:rsidRDefault="00275DA8" w:rsidP="00175DC9">
      <w:pPr>
        <w:pStyle w:val="ListBullet"/>
        <w:numPr>
          <w:ilvl w:val="2"/>
          <w:numId w:val="7"/>
        </w:numPr>
        <w:rPr>
          <w:szCs w:val="30"/>
        </w:rPr>
      </w:pPr>
      <w:r w:rsidRPr="00E5511C">
        <w:rPr>
          <w:szCs w:val="30"/>
        </w:rPr>
        <w:t>Angular 1.3 introduces a new property to the directive definition object called </w:t>
      </w:r>
      <w:proofErr w:type="spellStart"/>
      <w:r w:rsidRPr="00E5511C">
        <w:rPr>
          <w:rFonts w:eastAsiaTheme="minorHAnsi"/>
          <w:szCs w:val="30"/>
        </w:rPr>
        <w:t>bindToController</w:t>
      </w:r>
      <w:proofErr w:type="spellEnd"/>
      <w:r w:rsidRPr="00E5511C">
        <w:rPr>
          <w:szCs w:val="30"/>
        </w:rPr>
        <w:t>, which does exactly what it says. When set to </w:t>
      </w:r>
      <w:r w:rsidRPr="00E5511C">
        <w:rPr>
          <w:rFonts w:eastAsiaTheme="minorHAnsi"/>
          <w:szCs w:val="30"/>
        </w:rPr>
        <w:t>true</w:t>
      </w:r>
      <w:r w:rsidRPr="00E5511C">
        <w:rPr>
          <w:szCs w:val="30"/>
        </w:rPr>
        <w:t> in a directive with isolated scope that uses </w:t>
      </w:r>
      <w:proofErr w:type="spellStart"/>
      <w:r w:rsidRPr="00E5511C">
        <w:rPr>
          <w:rFonts w:eastAsiaTheme="minorHAnsi"/>
          <w:szCs w:val="30"/>
        </w:rPr>
        <w:t>controllerAs</w:t>
      </w:r>
      <w:proofErr w:type="spellEnd"/>
      <w:r w:rsidRPr="00E5511C">
        <w:rPr>
          <w:szCs w:val="30"/>
        </w:rPr>
        <w:t>, the component’s properties are bound to the controller rather than to the scope.</w:t>
      </w:r>
    </w:p>
    <w:p w14:paraId="4E74C26B" w14:textId="77777777" w:rsidR="007D215D" w:rsidRPr="00E5511C" w:rsidRDefault="00F330BA" w:rsidP="007D215D">
      <w:pPr>
        <w:pStyle w:val="ListBullet"/>
        <w:numPr>
          <w:ilvl w:val="2"/>
          <w:numId w:val="7"/>
        </w:numPr>
        <w:rPr>
          <w:szCs w:val="30"/>
        </w:rPr>
      </w:pPr>
      <w:r w:rsidRPr="00E5511C">
        <w:rPr>
          <w:szCs w:val="30"/>
        </w:rPr>
        <w:t>In version</w:t>
      </w:r>
      <w:r w:rsidRPr="00E5511C">
        <w:rPr>
          <w:rStyle w:val="apple-converted-space"/>
          <w:color w:val="444444"/>
          <w:szCs w:val="30"/>
        </w:rPr>
        <w:t> </w:t>
      </w:r>
      <w:r w:rsidRPr="00E5511C">
        <w:rPr>
          <w:rStyle w:val="HTMLCode"/>
          <w:rFonts w:asciiTheme="minorHAnsi" w:hAnsiTheme="minorHAnsi"/>
          <w:color w:val="444444"/>
          <w:sz w:val="30"/>
          <w:szCs w:val="30"/>
        </w:rPr>
        <w:t>1.4</w:t>
      </w:r>
      <w:r w:rsidRPr="00E5511C">
        <w:rPr>
          <w:szCs w:val="30"/>
        </w:rPr>
        <w:t>,</w:t>
      </w:r>
      <w:r w:rsidRPr="00E5511C">
        <w:rPr>
          <w:rStyle w:val="apple-converted-space"/>
          <w:color w:val="444444"/>
          <w:szCs w:val="30"/>
        </w:rPr>
        <w:t> </w:t>
      </w:r>
      <w:proofErr w:type="spellStart"/>
      <w:r w:rsidRPr="00E5511C">
        <w:rPr>
          <w:rStyle w:val="HTMLCode"/>
          <w:rFonts w:asciiTheme="minorHAnsi" w:hAnsiTheme="minorHAnsi"/>
          <w:color w:val="444444"/>
          <w:sz w:val="30"/>
          <w:szCs w:val="30"/>
        </w:rPr>
        <w:t>bindToController</w:t>
      </w:r>
      <w:proofErr w:type="spellEnd"/>
      <w:r w:rsidRPr="00E5511C">
        <w:rPr>
          <w:rStyle w:val="apple-converted-space"/>
          <w:color w:val="444444"/>
          <w:szCs w:val="30"/>
        </w:rPr>
        <w:t> </w:t>
      </w:r>
      <w:r w:rsidRPr="00E5511C">
        <w:rPr>
          <w:szCs w:val="30"/>
        </w:rPr>
        <w:t>gets even more powerful. When having an isolated scope with properties to be bound to a controller, we always define those properties on the scope definition and</w:t>
      </w:r>
      <w:r w:rsidRPr="00E5511C">
        <w:rPr>
          <w:rStyle w:val="apple-converted-space"/>
          <w:color w:val="444444"/>
          <w:szCs w:val="30"/>
        </w:rPr>
        <w:t> </w:t>
      </w:r>
      <w:proofErr w:type="spellStart"/>
      <w:r w:rsidRPr="00E5511C">
        <w:rPr>
          <w:rStyle w:val="HTMLCode"/>
          <w:rFonts w:asciiTheme="minorHAnsi" w:hAnsiTheme="minorHAnsi"/>
          <w:color w:val="444444"/>
          <w:sz w:val="30"/>
          <w:szCs w:val="30"/>
        </w:rPr>
        <w:t>bindToController</w:t>
      </w:r>
      <w:proofErr w:type="spellEnd"/>
      <w:r w:rsidRPr="00E5511C">
        <w:rPr>
          <w:rStyle w:val="apple-converted-space"/>
          <w:color w:val="444444"/>
          <w:szCs w:val="30"/>
        </w:rPr>
        <w:t> </w:t>
      </w:r>
      <w:r w:rsidRPr="00E5511C">
        <w:rPr>
          <w:szCs w:val="30"/>
        </w:rPr>
        <w:t>is set to</w:t>
      </w:r>
      <w:r w:rsidRPr="00E5511C">
        <w:rPr>
          <w:rStyle w:val="apple-converted-space"/>
          <w:color w:val="444444"/>
          <w:szCs w:val="30"/>
        </w:rPr>
        <w:t> </w:t>
      </w:r>
      <w:r w:rsidRPr="00E5511C">
        <w:rPr>
          <w:rStyle w:val="HTMLCode"/>
          <w:rFonts w:asciiTheme="minorHAnsi" w:hAnsiTheme="minorHAnsi"/>
          <w:color w:val="444444"/>
          <w:sz w:val="30"/>
          <w:szCs w:val="30"/>
        </w:rPr>
        <w:t>true</w:t>
      </w:r>
      <w:r w:rsidRPr="00E5511C">
        <w:rPr>
          <w:szCs w:val="30"/>
        </w:rPr>
        <w:t>. In</w:t>
      </w:r>
      <w:r w:rsidRPr="00E5511C">
        <w:rPr>
          <w:rStyle w:val="apple-converted-space"/>
          <w:color w:val="444444"/>
          <w:szCs w:val="30"/>
        </w:rPr>
        <w:t> </w:t>
      </w:r>
      <w:r w:rsidRPr="00E5511C">
        <w:rPr>
          <w:rStyle w:val="HTMLCode"/>
          <w:rFonts w:asciiTheme="minorHAnsi" w:hAnsiTheme="minorHAnsi"/>
          <w:color w:val="444444"/>
          <w:sz w:val="30"/>
          <w:szCs w:val="30"/>
        </w:rPr>
        <w:t>1.4</w:t>
      </w:r>
      <w:r w:rsidRPr="00E5511C">
        <w:rPr>
          <w:rStyle w:val="apple-converted-space"/>
          <w:color w:val="444444"/>
          <w:szCs w:val="30"/>
        </w:rPr>
        <w:t> </w:t>
      </w:r>
      <w:r w:rsidRPr="00E5511C">
        <w:rPr>
          <w:szCs w:val="30"/>
        </w:rPr>
        <w:t>however, we can move all our property binding definitions to</w:t>
      </w:r>
      <w:r w:rsidRPr="00E5511C">
        <w:rPr>
          <w:rStyle w:val="apple-converted-space"/>
          <w:color w:val="444444"/>
          <w:szCs w:val="30"/>
        </w:rPr>
        <w:t> </w:t>
      </w:r>
      <w:proofErr w:type="spellStart"/>
      <w:r w:rsidRPr="00E5511C">
        <w:rPr>
          <w:rStyle w:val="HTMLCode"/>
          <w:rFonts w:asciiTheme="minorHAnsi" w:hAnsiTheme="minorHAnsi"/>
          <w:color w:val="444444"/>
          <w:sz w:val="30"/>
          <w:szCs w:val="30"/>
        </w:rPr>
        <w:t>bindToController</w:t>
      </w:r>
      <w:proofErr w:type="spellEnd"/>
      <w:r w:rsidRPr="00E5511C">
        <w:rPr>
          <w:rStyle w:val="apple-converted-space"/>
          <w:color w:val="444444"/>
          <w:szCs w:val="30"/>
        </w:rPr>
        <w:t> </w:t>
      </w:r>
      <w:r w:rsidRPr="00E5511C">
        <w:rPr>
          <w:szCs w:val="30"/>
        </w:rPr>
        <w:t>and make it an object literal.</w:t>
      </w:r>
    </w:p>
    <w:p w14:paraId="478615E5" w14:textId="77777777" w:rsidR="007D215D" w:rsidRPr="00E5511C" w:rsidRDefault="007D215D" w:rsidP="00FF2686">
      <w:pPr>
        <w:pStyle w:val="ListBullet"/>
        <w:numPr>
          <w:ilvl w:val="0"/>
          <w:numId w:val="0"/>
        </w:numPr>
        <w:ind w:left="2084"/>
        <w:rPr>
          <w:szCs w:val="30"/>
        </w:rPr>
      </w:pPr>
    </w:p>
    <w:p w14:paraId="135C7328" w14:textId="77777777" w:rsidR="00FF2686" w:rsidRPr="00E5511C" w:rsidRDefault="00FF2686" w:rsidP="00FF2686">
      <w:pPr>
        <w:pStyle w:val="ListBullet"/>
        <w:numPr>
          <w:ilvl w:val="0"/>
          <w:numId w:val="0"/>
        </w:numPr>
        <w:ind w:left="1364"/>
        <w:rPr>
          <w:szCs w:val="30"/>
        </w:rPr>
      </w:pPr>
    </w:p>
    <w:p w14:paraId="5CBA7FF9" w14:textId="77777777" w:rsidR="00FF2686" w:rsidRPr="00E5511C" w:rsidRDefault="00FF2686" w:rsidP="00FF2686">
      <w:pPr>
        <w:pStyle w:val="ListBullet"/>
        <w:numPr>
          <w:ilvl w:val="0"/>
          <w:numId w:val="0"/>
        </w:numPr>
        <w:ind w:left="1364"/>
        <w:rPr>
          <w:szCs w:val="30"/>
        </w:rPr>
      </w:pPr>
    </w:p>
    <w:p w14:paraId="79CC675E" w14:textId="77777777" w:rsidR="00FF2686" w:rsidRPr="00E5511C" w:rsidRDefault="00FF2686" w:rsidP="00FF2686">
      <w:pPr>
        <w:pStyle w:val="ListBullet"/>
        <w:numPr>
          <w:ilvl w:val="0"/>
          <w:numId w:val="0"/>
        </w:numPr>
        <w:ind w:left="1364"/>
        <w:rPr>
          <w:szCs w:val="30"/>
        </w:rPr>
      </w:pPr>
    </w:p>
    <w:p w14:paraId="31A68147" w14:textId="77777777" w:rsidR="00FF2686" w:rsidRPr="00E5511C" w:rsidRDefault="00FF2686" w:rsidP="00FF2686">
      <w:pPr>
        <w:pStyle w:val="ListBullet"/>
        <w:numPr>
          <w:ilvl w:val="0"/>
          <w:numId w:val="0"/>
        </w:numPr>
        <w:ind w:left="1364"/>
        <w:rPr>
          <w:szCs w:val="30"/>
        </w:rPr>
      </w:pPr>
    </w:p>
    <w:p w14:paraId="5BBA4BA5" w14:textId="77777777" w:rsidR="00FF2686" w:rsidRPr="00E5511C" w:rsidRDefault="00FF2686" w:rsidP="00FF2686">
      <w:pPr>
        <w:pStyle w:val="ListBullet"/>
        <w:numPr>
          <w:ilvl w:val="0"/>
          <w:numId w:val="0"/>
        </w:numPr>
        <w:ind w:left="1364"/>
        <w:rPr>
          <w:szCs w:val="30"/>
        </w:rPr>
      </w:pPr>
    </w:p>
    <w:p w14:paraId="33250828" w14:textId="5E95263C" w:rsidR="001442C6" w:rsidRPr="00E5511C" w:rsidRDefault="001442C6" w:rsidP="00FF2686">
      <w:pPr>
        <w:pStyle w:val="ListBullet"/>
        <w:rPr>
          <w:szCs w:val="30"/>
        </w:rPr>
      </w:pPr>
      <w:r w:rsidRPr="00E5511C">
        <w:rPr>
          <w:szCs w:val="30"/>
        </w:rPr>
        <w:lastRenderedPageBreak/>
        <w:t>The compile</w:t>
      </w:r>
      <w:r w:rsidR="007D215D" w:rsidRPr="00E5511C">
        <w:rPr>
          <w:szCs w:val="30"/>
        </w:rPr>
        <w:t xml:space="preserve"> </w:t>
      </w:r>
      <w:r w:rsidRPr="00E5511C">
        <w:rPr>
          <w:szCs w:val="30"/>
        </w:rPr>
        <w:t>() and link</w:t>
      </w:r>
      <w:r w:rsidR="007D215D" w:rsidRPr="00E5511C">
        <w:rPr>
          <w:szCs w:val="30"/>
        </w:rPr>
        <w:t xml:space="preserve"> </w:t>
      </w:r>
      <w:r w:rsidRPr="00E5511C">
        <w:rPr>
          <w:szCs w:val="30"/>
        </w:rPr>
        <w:t>() Functions</w:t>
      </w:r>
    </w:p>
    <w:p w14:paraId="14C3C423" w14:textId="2E5CEFA2" w:rsidR="00F902BC" w:rsidRPr="00E5511C" w:rsidRDefault="00F902BC" w:rsidP="00FF2686">
      <w:pPr>
        <w:pStyle w:val="ListBullet"/>
        <w:numPr>
          <w:ilvl w:val="2"/>
          <w:numId w:val="7"/>
        </w:numPr>
        <w:rPr>
          <w:szCs w:val="30"/>
        </w:rPr>
      </w:pPr>
      <w:r w:rsidRPr="00E5511C">
        <w:rPr>
          <w:szCs w:val="30"/>
        </w:rPr>
        <w:t>The compile</w:t>
      </w:r>
      <w:r w:rsidR="00B82BC1" w:rsidRPr="00E5511C">
        <w:rPr>
          <w:szCs w:val="30"/>
        </w:rPr>
        <w:t xml:space="preserve"> </w:t>
      </w:r>
      <w:r w:rsidRPr="00E5511C">
        <w:rPr>
          <w:szCs w:val="30"/>
        </w:rPr>
        <w:t>() and link</w:t>
      </w:r>
      <w:r w:rsidR="00B82BC1" w:rsidRPr="00E5511C">
        <w:rPr>
          <w:szCs w:val="30"/>
        </w:rPr>
        <w:t xml:space="preserve"> </w:t>
      </w:r>
      <w:r w:rsidRPr="00E5511C">
        <w:rPr>
          <w:szCs w:val="30"/>
        </w:rPr>
        <w:t>() functions define how the directive is to modify the HTML that matched the directive.</w:t>
      </w:r>
    </w:p>
    <w:p w14:paraId="3428EB22" w14:textId="721A88E7" w:rsidR="00F902BC" w:rsidRPr="00E5511C" w:rsidRDefault="00F902BC" w:rsidP="00FF2686">
      <w:pPr>
        <w:pStyle w:val="ListBullet"/>
        <w:numPr>
          <w:ilvl w:val="2"/>
          <w:numId w:val="7"/>
        </w:numPr>
        <w:rPr>
          <w:szCs w:val="30"/>
        </w:rPr>
      </w:pPr>
      <w:r w:rsidRPr="00E5511C">
        <w:rPr>
          <w:szCs w:val="30"/>
        </w:rPr>
        <w:t>The </w:t>
      </w:r>
      <w:r w:rsidRPr="00E5511C">
        <w:rPr>
          <w:rFonts w:eastAsiaTheme="minorHAnsi"/>
          <w:szCs w:val="30"/>
        </w:rPr>
        <w:t>compile</w:t>
      </w:r>
      <w:r w:rsidR="00B82BC1" w:rsidRPr="00E5511C">
        <w:rPr>
          <w:rFonts w:eastAsiaTheme="minorHAnsi"/>
          <w:szCs w:val="30"/>
        </w:rPr>
        <w:t xml:space="preserve"> </w:t>
      </w:r>
      <w:r w:rsidRPr="00E5511C">
        <w:rPr>
          <w:rFonts w:eastAsiaTheme="minorHAnsi"/>
          <w:szCs w:val="30"/>
        </w:rPr>
        <w:t>()</w:t>
      </w:r>
      <w:r w:rsidRPr="00E5511C">
        <w:rPr>
          <w:szCs w:val="30"/>
        </w:rPr>
        <w:t> function is called once for each occurrence of the directive in the HTML page. The </w:t>
      </w:r>
      <w:r w:rsidRPr="00E5511C">
        <w:rPr>
          <w:rFonts w:eastAsiaTheme="minorHAnsi"/>
          <w:szCs w:val="30"/>
        </w:rPr>
        <w:t>compile</w:t>
      </w:r>
      <w:r w:rsidR="00B82BC1" w:rsidRPr="00E5511C">
        <w:rPr>
          <w:rFonts w:eastAsiaTheme="minorHAnsi"/>
          <w:szCs w:val="30"/>
        </w:rPr>
        <w:t xml:space="preserve"> </w:t>
      </w:r>
      <w:r w:rsidRPr="00E5511C">
        <w:rPr>
          <w:rFonts w:eastAsiaTheme="minorHAnsi"/>
          <w:szCs w:val="30"/>
        </w:rPr>
        <w:t>()</w:t>
      </w:r>
      <w:r w:rsidRPr="00E5511C">
        <w:rPr>
          <w:szCs w:val="30"/>
        </w:rPr>
        <w:t> function can then do any one-time configuration needed of the element containing the directive.</w:t>
      </w:r>
    </w:p>
    <w:p w14:paraId="5C7BDBF7" w14:textId="7B67687B" w:rsidR="00B54B24" w:rsidRPr="00E5511C" w:rsidRDefault="00B54B24" w:rsidP="00FF2686">
      <w:pPr>
        <w:pStyle w:val="ListBullet"/>
        <w:numPr>
          <w:ilvl w:val="2"/>
          <w:numId w:val="7"/>
        </w:numPr>
        <w:rPr>
          <w:szCs w:val="30"/>
        </w:rPr>
      </w:pPr>
      <w:r w:rsidRPr="00E5511C">
        <w:rPr>
          <w:szCs w:val="30"/>
        </w:rPr>
        <w:t>The </w:t>
      </w:r>
      <w:r w:rsidRPr="00E5511C">
        <w:rPr>
          <w:rFonts w:eastAsiaTheme="minorHAnsi"/>
          <w:szCs w:val="30"/>
        </w:rPr>
        <w:t>link</w:t>
      </w:r>
      <w:r w:rsidR="00B82BC1" w:rsidRPr="00E5511C">
        <w:rPr>
          <w:rFonts w:eastAsiaTheme="minorHAnsi"/>
          <w:szCs w:val="30"/>
        </w:rPr>
        <w:t xml:space="preserve"> </w:t>
      </w:r>
      <w:r w:rsidRPr="00E5511C">
        <w:rPr>
          <w:rFonts w:eastAsiaTheme="minorHAnsi"/>
          <w:szCs w:val="30"/>
        </w:rPr>
        <w:t>()</w:t>
      </w:r>
      <w:r w:rsidRPr="00E5511C">
        <w:rPr>
          <w:szCs w:val="30"/>
        </w:rPr>
        <w:t> function is called every time the element is to be bound to data in the </w:t>
      </w:r>
      <w:r w:rsidRPr="00E5511C">
        <w:rPr>
          <w:rFonts w:eastAsiaTheme="minorHAnsi"/>
          <w:szCs w:val="30"/>
        </w:rPr>
        <w:t>$scope</w:t>
      </w:r>
      <w:r w:rsidRPr="00E5511C">
        <w:rPr>
          <w:szCs w:val="30"/>
        </w:rPr>
        <w:t> object.</w:t>
      </w:r>
    </w:p>
    <w:p w14:paraId="726A5236" w14:textId="7A25136E" w:rsidR="00BC07DC" w:rsidRPr="00E5511C" w:rsidRDefault="00BC07DC" w:rsidP="00FF2686">
      <w:pPr>
        <w:pStyle w:val="ListBullet"/>
        <w:numPr>
          <w:ilvl w:val="2"/>
          <w:numId w:val="7"/>
        </w:numPr>
        <w:rPr>
          <w:szCs w:val="30"/>
        </w:rPr>
      </w:pPr>
      <w:r w:rsidRPr="00E5511C">
        <w:rPr>
          <w:szCs w:val="30"/>
        </w:rPr>
        <w:t>The </w:t>
      </w:r>
      <w:r w:rsidRPr="00E5511C">
        <w:rPr>
          <w:rFonts w:eastAsiaTheme="minorHAnsi"/>
          <w:szCs w:val="30"/>
        </w:rPr>
        <w:t>compile</w:t>
      </w:r>
      <w:r w:rsidR="00B82BC1" w:rsidRPr="00E5511C">
        <w:rPr>
          <w:rFonts w:eastAsiaTheme="minorHAnsi"/>
          <w:szCs w:val="30"/>
        </w:rPr>
        <w:t xml:space="preserve"> </w:t>
      </w:r>
      <w:r w:rsidRPr="00E5511C">
        <w:rPr>
          <w:rFonts w:eastAsiaTheme="minorHAnsi"/>
          <w:szCs w:val="30"/>
        </w:rPr>
        <w:t>()</w:t>
      </w:r>
      <w:r w:rsidRPr="00E5511C">
        <w:rPr>
          <w:szCs w:val="30"/>
        </w:rPr>
        <w:t> function takes two parameters: The </w:t>
      </w:r>
      <w:r w:rsidRPr="00E5511C">
        <w:rPr>
          <w:rFonts w:eastAsiaTheme="minorHAnsi"/>
          <w:szCs w:val="30"/>
        </w:rPr>
        <w:t>element</w:t>
      </w:r>
      <w:r w:rsidRPr="00E5511C">
        <w:rPr>
          <w:szCs w:val="30"/>
        </w:rPr>
        <w:t> and </w:t>
      </w:r>
      <w:r w:rsidRPr="00E5511C">
        <w:rPr>
          <w:rFonts w:eastAsiaTheme="minorHAnsi"/>
          <w:szCs w:val="30"/>
        </w:rPr>
        <w:t>attributes</w:t>
      </w:r>
      <w:r w:rsidRPr="00E5511C">
        <w:rPr>
          <w:szCs w:val="30"/>
        </w:rPr>
        <w:t> parameters.</w:t>
      </w:r>
    </w:p>
    <w:p w14:paraId="4FCD4858" w14:textId="0BFCBE81" w:rsidR="006675F7" w:rsidRPr="00E5511C" w:rsidRDefault="006675F7" w:rsidP="00FF2686">
      <w:pPr>
        <w:pStyle w:val="ListBullet"/>
        <w:numPr>
          <w:ilvl w:val="2"/>
          <w:numId w:val="7"/>
        </w:numPr>
        <w:rPr>
          <w:szCs w:val="30"/>
        </w:rPr>
      </w:pPr>
      <w:r w:rsidRPr="00E5511C">
        <w:rPr>
          <w:szCs w:val="30"/>
        </w:rPr>
        <w:t>The </w:t>
      </w:r>
      <w:r w:rsidRPr="00E5511C">
        <w:rPr>
          <w:rFonts w:eastAsiaTheme="minorHAnsi"/>
          <w:szCs w:val="30"/>
        </w:rPr>
        <w:t>link</w:t>
      </w:r>
      <w:r w:rsidR="00B82BC1" w:rsidRPr="00E5511C">
        <w:rPr>
          <w:rFonts w:eastAsiaTheme="minorHAnsi"/>
          <w:szCs w:val="30"/>
        </w:rPr>
        <w:t xml:space="preserve"> </w:t>
      </w:r>
      <w:r w:rsidRPr="00E5511C">
        <w:rPr>
          <w:rFonts w:eastAsiaTheme="minorHAnsi"/>
          <w:szCs w:val="30"/>
        </w:rPr>
        <w:t>()</w:t>
      </w:r>
      <w:r w:rsidRPr="00E5511C">
        <w:rPr>
          <w:szCs w:val="30"/>
        </w:rPr>
        <w:t> function takes three parameters: The </w:t>
      </w:r>
      <w:r w:rsidRPr="00E5511C">
        <w:rPr>
          <w:rFonts w:eastAsiaTheme="minorHAnsi"/>
          <w:szCs w:val="30"/>
        </w:rPr>
        <w:t>$scope</w:t>
      </w:r>
      <w:r w:rsidRPr="00E5511C">
        <w:rPr>
          <w:szCs w:val="30"/>
        </w:rPr>
        <w:t> parameter, the </w:t>
      </w:r>
      <w:r w:rsidRPr="00E5511C">
        <w:rPr>
          <w:rFonts w:eastAsiaTheme="minorHAnsi"/>
          <w:szCs w:val="30"/>
        </w:rPr>
        <w:t>element</w:t>
      </w:r>
      <w:r w:rsidRPr="00E5511C">
        <w:rPr>
          <w:szCs w:val="30"/>
        </w:rPr>
        <w:t> parameter and the </w:t>
      </w:r>
      <w:r w:rsidRPr="00E5511C">
        <w:rPr>
          <w:rFonts w:eastAsiaTheme="minorHAnsi"/>
          <w:szCs w:val="30"/>
        </w:rPr>
        <w:t>attributes</w:t>
      </w:r>
      <w:r w:rsidRPr="00E5511C">
        <w:rPr>
          <w:szCs w:val="30"/>
        </w:rPr>
        <w:t> parameter. The </w:t>
      </w:r>
      <w:r w:rsidRPr="00E5511C">
        <w:rPr>
          <w:rFonts w:eastAsiaTheme="minorHAnsi"/>
          <w:szCs w:val="30"/>
        </w:rPr>
        <w:t>element</w:t>
      </w:r>
      <w:r w:rsidRPr="00E5511C">
        <w:rPr>
          <w:szCs w:val="30"/>
        </w:rPr>
        <w:t> and </w:t>
      </w:r>
      <w:r w:rsidRPr="00E5511C">
        <w:rPr>
          <w:rFonts w:eastAsiaTheme="minorHAnsi"/>
          <w:szCs w:val="30"/>
        </w:rPr>
        <w:t>attributes</w:t>
      </w:r>
      <w:r w:rsidRPr="00E5511C">
        <w:rPr>
          <w:szCs w:val="30"/>
        </w:rPr>
        <w:t> parameter is the same as passed to the </w:t>
      </w:r>
      <w:r w:rsidRPr="00E5511C">
        <w:rPr>
          <w:rFonts w:eastAsiaTheme="minorHAnsi"/>
          <w:szCs w:val="30"/>
        </w:rPr>
        <w:t>compile</w:t>
      </w:r>
      <w:r w:rsidR="00B82BC1" w:rsidRPr="00E5511C">
        <w:rPr>
          <w:rFonts w:eastAsiaTheme="minorHAnsi"/>
          <w:szCs w:val="30"/>
        </w:rPr>
        <w:t xml:space="preserve"> </w:t>
      </w:r>
      <w:r w:rsidRPr="00E5511C">
        <w:rPr>
          <w:rFonts w:eastAsiaTheme="minorHAnsi"/>
          <w:szCs w:val="30"/>
        </w:rPr>
        <w:t>()</w:t>
      </w:r>
      <w:r w:rsidR="00B82BC1" w:rsidRPr="00E5511C">
        <w:rPr>
          <w:rFonts w:eastAsiaTheme="minorHAnsi"/>
          <w:szCs w:val="30"/>
        </w:rPr>
        <w:t xml:space="preserve"> </w:t>
      </w:r>
      <w:r w:rsidRPr="00E5511C">
        <w:rPr>
          <w:szCs w:val="30"/>
        </w:rPr>
        <w:t>function. The </w:t>
      </w:r>
      <w:r w:rsidRPr="00E5511C">
        <w:rPr>
          <w:rFonts w:eastAsiaTheme="minorHAnsi"/>
          <w:szCs w:val="30"/>
        </w:rPr>
        <w:t>$scope</w:t>
      </w:r>
      <w:r w:rsidRPr="00E5511C">
        <w:rPr>
          <w:szCs w:val="30"/>
        </w:rPr>
        <w:t> parameter is the normal scope object, or an isolate scope in case you have specified one in the directive definition object.</w:t>
      </w:r>
    </w:p>
    <w:p w14:paraId="122C561A" w14:textId="41844FF8" w:rsidR="00FF2686" w:rsidRPr="00E5511C" w:rsidRDefault="00FF2686" w:rsidP="00FF2686">
      <w:pPr>
        <w:pStyle w:val="ListBullet"/>
        <w:numPr>
          <w:ilvl w:val="2"/>
          <w:numId w:val="7"/>
        </w:numPr>
        <w:rPr>
          <w:szCs w:val="30"/>
        </w:rPr>
      </w:pPr>
      <w:r w:rsidRPr="00E5511C">
        <w:rPr>
          <w:szCs w:val="30"/>
        </w:rPr>
        <w:t>A better name for the</w:t>
      </w:r>
      <w:r w:rsidRPr="00E5511C">
        <w:rPr>
          <w:rFonts w:eastAsiaTheme="majorEastAsia"/>
          <w:szCs w:val="30"/>
        </w:rPr>
        <w:t> </w:t>
      </w:r>
      <w:r w:rsidRPr="00E5511C">
        <w:rPr>
          <w:rFonts w:eastAsiaTheme="minorHAnsi"/>
          <w:szCs w:val="30"/>
        </w:rPr>
        <w:t>compile</w:t>
      </w:r>
      <w:r w:rsidR="00B82BC1" w:rsidRPr="00E5511C">
        <w:rPr>
          <w:rFonts w:eastAsiaTheme="minorHAnsi"/>
          <w:szCs w:val="30"/>
        </w:rPr>
        <w:t xml:space="preserve"> </w:t>
      </w:r>
      <w:r w:rsidRPr="00E5511C">
        <w:rPr>
          <w:rFonts w:eastAsiaTheme="minorHAnsi"/>
          <w:szCs w:val="30"/>
        </w:rPr>
        <w:t>()</w:t>
      </w:r>
      <w:r w:rsidRPr="00E5511C">
        <w:rPr>
          <w:rFonts w:eastAsiaTheme="majorEastAsia"/>
          <w:szCs w:val="30"/>
        </w:rPr>
        <w:t> </w:t>
      </w:r>
      <w:r w:rsidRPr="00E5511C">
        <w:rPr>
          <w:szCs w:val="30"/>
        </w:rPr>
        <w:t>function would have been something like</w:t>
      </w:r>
      <w:r w:rsidRPr="00E5511C">
        <w:rPr>
          <w:rFonts w:eastAsiaTheme="majorEastAsia"/>
          <w:szCs w:val="30"/>
        </w:rPr>
        <w:t> </w:t>
      </w:r>
      <w:r w:rsidRPr="00E5511C">
        <w:rPr>
          <w:rFonts w:eastAsiaTheme="minorHAnsi"/>
          <w:szCs w:val="30"/>
        </w:rPr>
        <w:t>create</w:t>
      </w:r>
      <w:r w:rsidR="00B82BC1" w:rsidRPr="00E5511C">
        <w:rPr>
          <w:rFonts w:eastAsiaTheme="minorHAnsi"/>
          <w:szCs w:val="30"/>
        </w:rPr>
        <w:t xml:space="preserve"> </w:t>
      </w:r>
      <w:r w:rsidRPr="00E5511C">
        <w:rPr>
          <w:rFonts w:eastAsiaTheme="minorHAnsi"/>
          <w:szCs w:val="30"/>
        </w:rPr>
        <w:t>()</w:t>
      </w:r>
      <w:r w:rsidRPr="00E5511C">
        <w:rPr>
          <w:szCs w:val="30"/>
        </w:rPr>
        <w:t>,</w:t>
      </w:r>
      <w:r w:rsidRPr="00E5511C">
        <w:rPr>
          <w:rFonts w:eastAsiaTheme="majorEastAsia"/>
          <w:szCs w:val="30"/>
        </w:rPr>
        <w:t> </w:t>
      </w:r>
      <w:proofErr w:type="spellStart"/>
      <w:r w:rsidRPr="00E5511C">
        <w:rPr>
          <w:rFonts w:eastAsiaTheme="minorHAnsi"/>
          <w:szCs w:val="30"/>
        </w:rPr>
        <w:t>init</w:t>
      </w:r>
      <w:proofErr w:type="spellEnd"/>
      <w:r w:rsidR="00B82BC1" w:rsidRPr="00E5511C">
        <w:rPr>
          <w:rFonts w:eastAsiaTheme="minorHAnsi"/>
          <w:szCs w:val="30"/>
        </w:rPr>
        <w:t xml:space="preserve"> </w:t>
      </w:r>
      <w:r w:rsidRPr="00E5511C">
        <w:rPr>
          <w:rFonts w:eastAsiaTheme="minorHAnsi"/>
          <w:szCs w:val="30"/>
        </w:rPr>
        <w:t>()</w:t>
      </w:r>
      <w:r w:rsidRPr="00E5511C">
        <w:rPr>
          <w:rFonts w:eastAsiaTheme="majorEastAsia"/>
          <w:szCs w:val="30"/>
        </w:rPr>
        <w:t> </w:t>
      </w:r>
      <w:r w:rsidRPr="00E5511C">
        <w:rPr>
          <w:szCs w:val="30"/>
        </w:rPr>
        <w:t>or</w:t>
      </w:r>
      <w:r w:rsidRPr="00E5511C">
        <w:rPr>
          <w:rFonts w:eastAsiaTheme="majorEastAsia"/>
          <w:szCs w:val="30"/>
        </w:rPr>
        <w:t> </w:t>
      </w:r>
      <w:r w:rsidRPr="00E5511C">
        <w:rPr>
          <w:rFonts w:eastAsiaTheme="minorHAnsi"/>
          <w:szCs w:val="30"/>
        </w:rPr>
        <w:t>configure</w:t>
      </w:r>
      <w:r w:rsidR="00B82BC1" w:rsidRPr="00E5511C">
        <w:rPr>
          <w:rFonts w:eastAsiaTheme="minorHAnsi"/>
          <w:szCs w:val="30"/>
        </w:rPr>
        <w:t xml:space="preserve"> </w:t>
      </w:r>
      <w:r w:rsidRPr="00E5511C">
        <w:rPr>
          <w:rFonts w:eastAsiaTheme="minorHAnsi"/>
          <w:szCs w:val="30"/>
        </w:rPr>
        <w:t>()</w:t>
      </w:r>
      <w:r w:rsidRPr="00E5511C">
        <w:rPr>
          <w:szCs w:val="30"/>
        </w:rPr>
        <w:t>. Something that signals that this function is only called once.</w:t>
      </w:r>
    </w:p>
    <w:p w14:paraId="49EFE622" w14:textId="4FB72E9E" w:rsidR="00FF2686" w:rsidRPr="00E5511C" w:rsidRDefault="00FF2686" w:rsidP="00FF2686">
      <w:pPr>
        <w:pStyle w:val="ListBullet"/>
        <w:numPr>
          <w:ilvl w:val="2"/>
          <w:numId w:val="7"/>
        </w:numPr>
        <w:rPr>
          <w:szCs w:val="30"/>
        </w:rPr>
      </w:pPr>
      <w:r w:rsidRPr="00E5511C">
        <w:rPr>
          <w:szCs w:val="30"/>
        </w:rPr>
        <w:t>A better name for the</w:t>
      </w:r>
      <w:r w:rsidRPr="00E5511C">
        <w:rPr>
          <w:rFonts w:eastAsiaTheme="majorEastAsia"/>
          <w:szCs w:val="30"/>
        </w:rPr>
        <w:t> </w:t>
      </w:r>
      <w:r w:rsidRPr="00E5511C">
        <w:rPr>
          <w:rFonts w:eastAsiaTheme="minorHAnsi"/>
          <w:szCs w:val="30"/>
        </w:rPr>
        <w:t>link</w:t>
      </w:r>
      <w:r w:rsidR="00B82BC1" w:rsidRPr="00E5511C">
        <w:rPr>
          <w:rFonts w:eastAsiaTheme="minorHAnsi"/>
          <w:szCs w:val="30"/>
        </w:rPr>
        <w:t xml:space="preserve"> </w:t>
      </w:r>
      <w:r w:rsidRPr="00E5511C">
        <w:rPr>
          <w:rFonts w:eastAsiaTheme="minorHAnsi"/>
          <w:szCs w:val="30"/>
        </w:rPr>
        <w:t>()</w:t>
      </w:r>
      <w:r w:rsidRPr="00E5511C">
        <w:rPr>
          <w:rFonts w:eastAsiaTheme="majorEastAsia"/>
          <w:szCs w:val="30"/>
        </w:rPr>
        <w:t> </w:t>
      </w:r>
      <w:r w:rsidRPr="00E5511C">
        <w:rPr>
          <w:szCs w:val="30"/>
        </w:rPr>
        <w:t>function would have been something like</w:t>
      </w:r>
      <w:r w:rsidRPr="00E5511C">
        <w:rPr>
          <w:rFonts w:eastAsiaTheme="majorEastAsia"/>
          <w:szCs w:val="30"/>
        </w:rPr>
        <w:t> </w:t>
      </w:r>
      <w:r w:rsidRPr="00E5511C">
        <w:rPr>
          <w:rFonts w:eastAsiaTheme="minorHAnsi"/>
          <w:szCs w:val="30"/>
        </w:rPr>
        <w:t>bind</w:t>
      </w:r>
      <w:r w:rsidR="00B82BC1" w:rsidRPr="00E5511C">
        <w:rPr>
          <w:rFonts w:eastAsiaTheme="minorHAnsi"/>
          <w:szCs w:val="30"/>
        </w:rPr>
        <w:t xml:space="preserve"> </w:t>
      </w:r>
      <w:r w:rsidRPr="00E5511C">
        <w:rPr>
          <w:rFonts w:eastAsiaTheme="minorHAnsi"/>
          <w:szCs w:val="30"/>
        </w:rPr>
        <w:t>()</w:t>
      </w:r>
      <w:r w:rsidRPr="00E5511C">
        <w:rPr>
          <w:rFonts w:eastAsiaTheme="majorEastAsia"/>
          <w:szCs w:val="30"/>
        </w:rPr>
        <w:t> </w:t>
      </w:r>
      <w:r w:rsidRPr="00E5511C">
        <w:rPr>
          <w:szCs w:val="30"/>
        </w:rPr>
        <w:t>or</w:t>
      </w:r>
      <w:r w:rsidRPr="00E5511C">
        <w:rPr>
          <w:rFonts w:eastAsiaTheme="majorEastAsia"/>
          <w:szCs w:val="30"/>
        </w:rPr>
        <w:t> </w:t>
      </w:r>
      <w:r w:rsidRPr="00E5511C">
        <w:rPr>
          <w:rFonts w:eastAsiaTheme="minorHAnsi"/>
          <w:szCs w:val="30"/>
        </w:rPr>
        <w:t>render</w:t>
      </w:r>
      <w:r w:rsidR="00B82BC1" w:rsidRPr="00E5511C">
        <w:rPr>
          <w:rFonts w:eastAsiaTheme="minorHAnsi"/>
          <w:szCs w:val="30"/>
        </w:rPr>
        <w:t xml:space="preserve"> </w:t>
      </w:r>
      <w:r w:rsidRPr="00E5511C">
        <w:rPr>
          <w:rFonts w:eastAsiaTheme="minorHAnsi"/>
          <w:szCs w:val="30"/>
        </w:rPr>
        <w:t>()</w:t>
      </w:r>
      <w:r w:rsidRPr="00E5511C">
        <w:rPr>
          <w:szCs w:val="30"/>
        </w:rPr>
        <w:t>, which signals that this function is called whenever the directive needs to bind data to it, or to re-render it.</w:t>
      </w:r>
    </w:p>
    <w:p w14:paraId="7664F442" w14:textId="77777777" w:rsidR="000062FD" w:rsidRPr="00E5511C" w:rsidRDefault="000062FD" w:rsidP="000062FD">
      <w:pPr>
        <w:pStyle w:val="ListBullet"/>
        <w:numPr>
          <w:ilvl w:val="2"/>
          <w:numId w:val="7"/>
        </w:numPr>
        <w:rPr>
          <w:szCs w:val="30"/>
        </w:rPr>
      </w:pPr>
      <w:r w:rsidRPr="00E5511C">
        <w:rPr>
          <w:rStyle w:val="HTMLCode"/>
          <w:rFonts w:asciiTheme="minorHAnsi" w:hAnsiTheme="minorHAnsi"/>
          <w:color w:val="656565"/>
          <w:sz w:val="30"/>
          <w:szCs w:val="30"/>
          <w:bdr w:val="none" w:sz="0" w:space="0" w:color="auto" w:frame="1"/>
        </w:rPr>
        <w:t>pre-link</w:t>
      </w:r>
      <w:r w:rsidRPr="00E5511C">
        <w:rPr>
          <w:rStyle w:val="apple-converted-space"/>
          <w:color w:val="656565"/>
          <w:szCs w:val="30"/>
        </w:rPr>
        <w:t> </w:t>
      </w:r>
      <w:r w:rsidRPr="00E5511C">
        <w:rPr>
          <w:szCs w:val="30"/>
        </w:rPr>
        <w:t>functions are called parent-then-child, whereas</w:t>
      </w:r>
      <w:r w:rsidRPr="00E5511C">
        <w:rPr>
          <w:rStyle w:val="apple-converted-space"/>
          <w:color w:val="656565"/>
          <w:szCs w:val="30"/>
        </w:rPr>
        <w:t> </w:t>
      </w:r>
      <w:r w:rsidRPr="00E5511C">
        <w:rPr>
          <w:rStyle w:val="HTMLCode"/>
          <w:rFonts w:asciiTheme="minorHAnsi" w:hAnsiTheme="minorHAnsi"/>
          <w:color w:val="656565"/>
          <w:sz w:val="30"/>
          <w:szCs w:val="30"/>
          <w:bdr w:val="none" w:sz="0" w:space="0" w:color="auto" w:frame="1"/>
        </w:rPr>
        <w:t>post-link</w:t>
      </w:r>
      <w:r w:rsidRPr="00E5511C">
        <w:rPr>
          <w:rStyle w:val="apple-converted-space"/>
          <w:color w:val="656565"/>
          <w:szCs w:val="30"/>
        </w:rPr>
        <w:t> </w:t>
      </w:r>
      <w:r w:rsidRPr="00E5511C">
        <w:rPr>
          <w:szCs w:val="30"/>
        </w:rPr>
        <w:t>functions are called</w:t>
      </w:r>
      <w:r w:rsidRPr="00E5511C">
        <w:rPr>
          <w:rStyle w:val="apple-converted-space"/>
          <w:color w:val="656565"/>
          <w:szCs w:val="30"/>
        </w:rPr>
        <w:t> </w:t>
      </w:r>
      <w:r w:rsidRPr="00E5511C">
        <w:rPr>
          <w:rStyle w:val="HTMLCode"/>
          <w:rFonts w:asciiTheme="minorHAnsi" w:hAnsiTheme="minorHAnsi"/>
          <w:color w:val="656565"/>
          <w:sz w:val="30"/>
          <w:szCs w:val="30"/>
          <w:bdr w:val="none" w:sz="0" w:space="0" w:color="auto" w:frame="1"/>
        </w:rPr>
        <w:t>child-then-parent</w:t>
      </w:r>
      <w:r w:rsidRPr="00E5511C">
        <w:rPr>
          <w:szCs w:val="30"/>
        </w:rPr>
        <w:t>.</w:t>
      </w:r>
    </w:p>
    <w:p w14:paraId="48C79F5F" w14:textId="32C45B77" w:rsidR="000062FD" w:rsidRPr="00E5511C" w:rsidRDefault="000062FD" w:rsidP="000062FD">
      <w:pPr>
        <w:pStyle w:val="ListBullet"/>
        <w:numPr>
          <w:ilvl w:val="2"/>
          <w:numId w:val="7"/>
        </w:numPr>
        <w:rPr>
          <w:szCs w:val="30"/>
        </w:rPr>
      </w:pPr>
      <w:r w:rsidRPr="00E5511C">
        <w:rPr>
          <w:szCs w:val="30"/>
        </w:rPr>
        <w:t>When the</w:t>
      </w:r>
      <w:r w:rsidRPr="00E5511C">
        <w:rPr>
          <w:rStyle w:val="apple-converted-space"/>
          <w:color w:val="656565"/>
          <w:szCs w:val="30"/>
        </w:rPr>
        <w:t> </w:t>
      </w:r>
      <w:r w:rsidRPr="00E5511C">
        <w:rPr>
          <w:rStyle w:val="HTMLCode"/>
          <w:rFonts w:asciiTheme="minorHAnsi" w:hAnsiTheme="minorHAnsi"/>
          <w:color w:val="656565"/>
          <w:sz w:val="30"/>
          <w:szCs w:val="30"/>
          <w:bdr w:val="none" w:sz="0" w:space="0" w:color="auto" w:frame="1"/>
        </w:rPr>
        <w:t>post-link</w:t>
      </w:r>
      <w:r w:rsidRPr="00E5511C">
        <w:rPr>
          <w:rStyle w:val="apple-converted-space"/>
          <w:color w:val="656565"/>
          <w:szCs w:val="30"/>
        </w:rPr>
        <w:t> </w:t>
      </w:r>
      <w:r w:rsidRPr="00E5511C">
        <w:rPr>
          <w:szCs w:val="30"/>
        </w:rPr>
        <w:t xml:space="preserve">function is called, all previous steps have taken place – binding, </w:t>
      </w:r>
      <w:proofErr w:type="spellStart"/>
      <w:r w:rsidRPr="00E5511C">
        <w:rPr>
          <w:szCs w:val="30"/>
        </w:rPr>
        <w:t>transclusion</w:t>
      </w:r>
      <w:proofErr w:type="spellEnd"/>
      <w:r w:rsidRPr="00E5511C">
        <w:rPr>
          <w:szCs w:val="30"/>
        </w:rPr>
        <w:t>, etc.</w:t>
      </w:r>
    </w:p>
    <w:p w14:paraId="5C4676CC" w14:textId="4B29AA6A" w:rsidR="00E5511C" w:rsidRPr="00E5511C" w:rsidRDefault="00E5511C" w:rsidP="00E5511C">
      <w:pPr>
        <w:pStyle w:val="ListBullet"/>
        <w:numPr>
          <w:ilvl w:val="2"/>
          <w:numId w:val="7"/>
        </w:numPr>
        <w:rPr>
          <w:rFonts w:eastAsiaTheme="minorHAnsi" w:cs="Courier New"/>
          <w:color w:val="656565"/>
          <w:szCs w:val="30"/>
          <w:bdr w:val="none" w:sz="0" w:space="0" w:color="auto" w:frame="1"/>
        </w:rPr>
      </w:pPr>
      <w:r w:rsidRPr="00E5511C">
        <w:rPr>
          <w:rStyle w:val="HTMLCode"/>
          <w:rFonts w:asciiTheme="minorHAnsi" w:hAnsiTheme="minorHAnsi"/>
          <w:b/>
          <w:bCs/>
          <w:color w:val="656565"/>
          <w:sz w:val="30"/>
          <w:szCs w:val="30"/>
          <w:bdr w:val="none" w:sz="0" w:space="0" w:color="auto" w:frame="1"/>
        </w:rPr>
        <w:t>The</w:t>
      </w:r>
      <w:r w:rsidRPr="00E5511C">
        <w:rPr>
          <w:rStyle w:val="HTMLCode"/>
          <w:rFonts w:asciiTheme="minorHAnsi" w:hAnsiTheme="minorHAnsi"/>
          <w:color w:val="656565"/>
          <w:sz w:val="30"/>
          <w:szCs w:val="30"/>
          <w:bdr w:val="none" w:sz="0" w:space="0" w:color="auto" w:frame="1"/>
        </w:rPr>
        <w:t> pre-link </w:t>
      </w:r>
      <w:r w:rsidRPr="00E5511C">
        <w:rPr>
          <w:rStyle w:val="HTMLCode"/>
          <w:rFonts w:asciiTheme="minorHAnsi" w:hAnsiTheme="minorHAnsi"/>
          <w:b/>
          <w:bCs/>
          <w:color w:val="656565"/>
          <w:sz w:val="30"/>
          <w:szCs w:val="30"/>
          <w:bdr w:val="none" w:sz="0" w:space="0" w:color="auto" w:frame="1"/>
        </w:rPr>
        <w:t>function is guaranteed to run on an element instance before any</w:t>
      </w:r>
      <w:r w:rsidRPr="00E5511C">
        <w:rPr>
          <w:rStyle w:val="HTMLCode"/>
          <w:rFonts w:asciiTheme="minorHAnsi" w:hAnsiTheme="minorHAnsi"/>
          <w:color w:val="656565"/>
          <w:sz w:val="30"/>
          <w:szCs w:val="30"/>
          <w:bdr w:val="none" w:sz="0" w:space="0" w:color="auto" w:frame="1"/>
        </w:rPr>
        <w:t> post-link </w:t>
      </w:r>
      <w:r w:rsidRPr="00E5511C">
        <w:rPr>
          <w:rStyle w:val="HTMLCode"/>
          <w:rFonts w:asciiTheme="minorHAnsi" w:hAnsiTheme="minorHAnsi"/>
          <w:b/>
          <w:bCs/>
          <w:color w:val="656565"/>
          <w:sz w:val="30"/>
          <w:szCs w:val="30"/>
          <w:bdr w:val="none" w:sz="0" w:space="0" w:color="auto" w:frame="1"/>
        </w:rPr>
        <w:t>function of its child elements has run.</w:t>
      </w:r>
    </w:p>
    <w:p w14:paraId="22C4F44D" w14:textId="225CE16F" w:rsidR="00602CE2" w:rsidRPr="00E5511C" w:rsidRDefault="00C951F4" w:rsidP="009B3B52">
      <w:pPr>
        <w:pStyle w:val="ListBullet"/>
        <w:numPr>
          <w:ilvl w:val="2"/>
          <w:numId w:val="7"/>
        </w:numPr>
      </w:pPr>
      <w:hyperlink r:id="rId10" w:history="1">
        <w:r w:rsidR="00E5511C" w:rsidRPr="002F0533">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https://www.jvandemo.com/the-nitty-gritty-of-compile-and-link-functions-inside-angularjs-dire</w:t>
        </w:r>
        <w:r w:rsidR="00E5511C" w:rsidRPr="002F0533">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E5511C" w:rsidRPr="002F0533">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tives/</w:t>
        </w:r>
      </w:hyperlink>
    </w:p>
    <w:p w14:paraId="52E1CCDA" w14:textId="77777777" w:rsidR="002E5703" w:rsidRDefault="002E5703" w:rsidP="002E5703">
      <w:pPr>
        <w:pStyle w:val="ListBullet"/>
        <w:numPr>
          <w:ilvl w:val="0"/>
          <w:numId w:val="0"/>
        </w:numPr>
        <w:ind w:left="1364"/>
      </w:pPr>
    </w:p>
    <w:p w14:paraId="3B7CB8CA" w14:textId="77777777" w:rsidR="002E5703" w:rsidRDefault="002E5703" w:rsidP="002E5703">
      <w:pPr>
        <w:pStyle w:val="ListBullet"/>
        <w:numPr>
          <w:ilvl w:val="0"/>
          <w:numId w:val="0"/>
        </w:numPr>
        <w:ind w:left="1364"/>
      </w:pPr>
    </w:p>
    <w:p w14:paraId="2E19C566" w14:textId="77777777" w:rsidR="00E0550D" w:rsidRPr="002E5703" w:rsidRDefault="00E0550D" w:rsidP="002E5703">
      <w:pPr>
        <w:pStyle w:val="ListBullet"/>
      </w:pPr>
      <w:r w:rsidRPr="002E5703">
        <w:lastRenderedPageBreak/>
        <w:t>Compile function</w:t>
      </w:r>
    </w:p>
    <w:p w14:paraId="2DB6AC07" w14:textId="77777777" w:rsidR="00E0550D" w:rsidRPr="002E5703" w:rsidRDefault="00E0550D" w:rsidP="002E5703">
      <w:pPr>
        <w:pStyle w:val="ListBullet"/>
        <w:numPr>
          <w:ilvl w:val="2"/>
          <w:numId w:val="7"/>
        </w:numPr>
        <w:rPr>
          <w:rFonts w:eastAsiaTheme="minorHAnsi"/>
        </w:rPr>
      </w:pPr>
      <w:r w:rsidRPr="002E5703">
        <w:t>Use the </w:t>
      </w:r>
      <w:r w:rsidRPr="002E5703">
        <w:rPr>
          <w:rFonts w:eastAsiaTheme="minorHAnsi"/>
        </w:rPr>
        <w:t>compile</w:t>
      </w:r>
      <w:r w:rsidRPr="002E5703">
        <w:t> function to change the original DOM (template element) before AngularJS creates an instance of it and before a scope is created.</w:t>
      </w:r>
    </w:p>
    <w:p w14:paraId="5182AD44" w14:textId="77777777" w:rsidR="00E0550D" w:rsidRPr="002E5703" w:rsidRDefault="00E0550D" w:rsidP="002E5703">
      <w:pPr>
        <w:pStyle w:val="ListBullet"/>
      </w:pPr>
      <w:r w:rsidRPr="002E5703">
        <w:t>Pre-link function</w:t>
      </w:r>
    </w:p>
    <w:p w14:paraId="1D3DDEAD" w14:textId="77777777" w:rsidR="00E0550D" w:rsidRPr="002E5703" w:rsidRDefault="00E0550D" w:rsidP="002E5703">
      <w:pPr>
        <w:pStyle w:val="ListBullet"/>
        <w:numPr>
          <w:ilvl w:val="2"/>
          <w:numId w:val="7"/>
        </w:numPr>
        <w:rPr>
          <w:rFonts w:eastAsiaTheme="minorHAnsi"/>
        </w:rPr>
      </w:pPr>
      <w:r w:rsidRPr="002E5703">
        <w:t>Use the </w:t>
      </w:r>
      <w:r w:rsidRPr="002E5703">
        <w:rPr>
          <w:rFonts w:eastAsiaTheme="minorHAnsi"/>
        </w:rPr>
        <w:t>pre-link</w:t>
      </w:r>
      <w:r w:rsidRPr="002E5703">
        <w:t> function to implement logic that runs when AngularJS has already compiled the child elements, but before any of the child element's </w:t>
      </w:r>
      <w:r w:rsidRPr="002E5703">
        <w:rPr>
          <w:rFonts w:eastAsiaTheme="minorHAnsi"/>
        </w:rPr>
        <w:t>post-link</w:t>
      </w:r>
      <w:r w:rsidRPr="002E5703">
        <w:t> functions have been called.</w:t>
      </w:r>
    </w:p>
    <w:p w14:paraId="44566ED8" w14:textId="77777777" w:rsidR="00E0550D" w:rsidRPr="002E5703" w:rsidRDefault="00E0550D" w:rsidP="002E5703">
      <w:pPr>
        <w:pStyle w:val="ListBullet"/>
      </w:pPr>
      <w:r w:rsidRPr="002E5703">
        <w:t>Post-link function</w:t>
      </w:r>
    </w:p>
    <w:p w14:paraId="36868F59" w14:textId="1455A1F7" w:rsidR="00E5511C" w:rsidRDefault="00E0550D" w:rsidP="00B47949">
      <w:pPr>
        <w:pStyle w:val="ListBullet"/>
        <w:numPr>
          <w:ilvl w:val="2"/>
          <w:numId w:val="7"/>
        </w:numPr>
        <w:rPr>
          <w:rFonts w:eastAsiaTheme="minorHAnsi"/>
        </w:rPr>
      </w:pPr>
      <w:r w:rsidRPr="002E5703">
        <w:t>Use the </w:t>
      </w:r>
      <w:r w:rsidRPr="002E5703">
        <w:rPr>
          <w:rFonts w:eastAsiaTheme="minorHAnsi"/>
        </w:rPr>
        <w:t>post-link</w:t>
      </w:r>
      <w:r w:rsidRPr="002E5703">
        <w:t> function to execute logic, knowing that all child elements have been compiled and all </w:t>
      </w:r>
      <w:r w:rsidRPr="002E5703">
        <w:rPr>
          <w:rFonts w:eastAsiaTheme="minorHAnsi"/>
        </w:rPr>
        <w:t>pre-link</w:t>
      </w:r>
      <w:r w:rsidRPr="002E5703">
        <w:t> and </w:t>
      </w:r>
      <w:r w:rsidRPr="002E5703">
        <w:rPr>
          <w:rFonts w:eastAsiaTheme="minorHAnsi"/>
        </w:rPr>
        <w:t>post-link</w:t>
      </w:r>
      <w:r w:rsidRPr="002E5703">
        <w:t> functions of child elements have been executed.</w:t>
      </w:r>
    </w:p>
    <w:p w14:paraId="34334D75" w14:textId="5D422EA5" w:rsidR="00B47949" w:rsidRDefault="00B47949" w:rsidP="00B47949">
      <w:pPr>
        <w:pStyle w:val="ListBullet"/>
        <w:rPr>
          <w:rFonts w:eastAsiaTheme="minorHAnsi"/>
        </w:rPr>
      </w:pPr>
      <w:proofErr w:type="spellStart"/>
      <w:r>
        <w:rPr>
          <w:rFonts w:eastAsiaTheme="minorHAnsi"/>
        </w:rPr>
        <w:t>Transclusion</w:t>
      </w:r>
      <w:proofErr w:type="spellEnd"/>
    </w:p>
    <w:p w14:paraId="285298AE" w14:textId="77777777" w:rsidR="00B47949" w:rsidRPr="00B47949" w:rsidRDefault="00B47949" w:rsidP="00B47949">
      <w:pPr>
        <w:pStyle w:val="ListBullet"/>
        <w:numPr>
          <w:ilvl w:val="2"/>
          <w:numId w:val="7"/>
        </w:numPr>
      </w:pPr>
      <w:r w:rsidRPr="00B47949">
        <w:t xml:space="preserve">In AngularJS, </w:t>
      </w:r>
      <w:proofErr w:type="spellStart"/>
      <w:r w:rsidRPr="00B47949">
        <w:t>transclusion</w:t>
      </w:r>
      <w:proofErr w:type="spellEnd"/>
      <w:r w:rsidRPr="00B47949">
        <w:t xml:space="preserve"> is the mechanism that allows you to grab the content of the DOM element of your directive and include it anywhere in the directive's template.</w:t>
      </w:r>
    </w:p>
    <w:p w14:paraId="0225CF4C" w14:textId="77777777" w:rsidR="008161D9" w:rsidRDefault="002B1DDB" w:rsidP="008161D9">
      <w:pPr>
        <w:pStyle w:val="ListBullet"/>
        <w:numPr>
          <w:ilvl w:val="2"/>
          <w:numId w:val="7"/>
        </w:numPr>
        <w:rPr>
          <w:rFonts w:eastAsiaTheme="minorHAnsi"/>
        </w:rPr>
      </w:pPr>
      <w:r>
        <w:rPr>
          <w:rFonts w:eastAsiaTheme="minorHAnsi"/>
        </w:rPr>
        <w:t xml:space="preserve">If </w:t>
      </w:r>
      <w:proofErr w:type="spellStart"/>
      <w:r>
        <w:rPr>
          <w:rFonts w:eastAsiaTheme="minorHAnsi"/>
        </w:rPr>
        <w:t>transclude</w:t>
      </w:r>
      <w:proofErr w:type="spellEnd"/>
      <w:r>
        <w:rPr>
          <w:rFonts w:eastAsiaTheme="minorHAnsi"/>
        </w:rPr>
        <w:t xml:space="preserve"> is set true in case of nested directives, the child directive’s compile will be called before the parent compile functions.</w:t>
      </w:r>
    </w:p>
    <w:p w14:paraId="24CBAB3A" w14:textId="7F8E3613" w:rsidR="008161D9" w:rsidRPr="008161D9" w:rsidRDefault="008161D9" w:rsidP="008161D9">
      <w:pPr>
        <w:pStyle w:val="ListBullet"/>
        <w:numPr>
          <w:ilvl w:val="3"/>
          <w:numId w:val="7"/>
        </w:numPr>
        <w:rPr>
          <w:rFonts w:eastAsiaTheme="minorHAnsi"/>
          <w:szCs w:val="30"/>
        </w:rPr>
      </w:pPr>
      <w:r w:rsidRPr="008161D9">
        <w:rPr>
          <w:bCs/>
          <w:iCs/>
          <w:color w:val="333332"/>
          <w:szCs w:val="30"/>
        </w:rPr>
        <w:t xml:space="preserve">In AngularJS, </w:t>
      </w:r>
      <w:proofErr w:type="spellStart"/>
      <w:r w:rsidRPr="008161D9">
        <w:rPr>
          <w:bCs/>
          <w:iCs/>
          <w:color w:val="333332"/>
          <w:szCs w:val="30"/>
        </w:rPr>
        <w:t>tra</w:t>
      </w:r>
      <w:bookmarkStart w:id="0" w:name="_GoBack"/>
      <w:bookmarkEnd w:id="0"/>
      <w:r w:rsidRPr="008161D9">
        <w:rPr>
          <w:bCs/>
          <w:iCs/>
          <w:color w:val="333332"/>
          <w:szCs w:val="30"/>
        </w:rPr>
        <w:t>nsclusion</w:t>
      </w:r>
      <w:proofErr w:type="spellEnd"/>
      <w:r w:rsidRPr="008161D9">
        <w:rPr>
          <w:bCs/>
          <w:iCs/>
          <w:color w:val="333332"/>
          <w:szCs w:val="30"/>
        </w:rPr>
        <w:t xml:space="preserve"> is the inclusion of the directive's DOM element content into the directive's template</w:t>
      </w:r>
    </w:p>
    <w:p w14:paraId="3474A557" w14:textId="49F7FE2C" w:rsidR="008161D9" w:rsidRPr="008161D9" w:rsidRDefault="008161D9" w:rsidP="008161D9">
      <w:pPr>
        <w:pStyle w:val="ListBullet"/>
        <w:numPr>
          <w:ilvl w:val="3"/>
          <w:numId w:val="7"/>
        </w:numPr>
        <w:rPr>
          <w:szCs w:val="30"/>
        </w:rPr>
      </w:pPr>
      <w:r w:rsidRPr="008161D9">
        <w:t>We can</w:t>
      </w:r>
      <w:r w:rsidRPr="008161D9">
        <w:rPr>
          <w:szCs w:val="30"/>
        </w:rPr>
        <w:t xml:space="preserve"> deduce that AngularJS needs to process the element's DOM content before it can make it available inside the template.</w:t>
      </w:r>
    </w:p>
    <w:p w14:paraId="79F7C934" w14:textId="77777777" w:rsidR="008161D9" w:rsidRPr="008161D9" w:rsidRDefault="008161D9" w:rsidP="008161D9">
      <w:pPr>
        <w:pStyle w:val="ListBullet"/>
        <w:numPr>
          <w:ilvl w:val="3"/>
          <w:numId w:val="7"/>
        </w:numPr>
        <w:rPr>
          <w:szCs w:val="30"/>
        </w:rPr>
      </w:pPr>
      <w:r w:rsidRPr="008161D9">
        <w:rPr>
          <w:rFonts w:eastAsiaTheme="majorEastAsia"/>
          <w:szCs w:val="30"/>
        </w:rPr>
        <w:t xml:space="preserve">However, the element's child elements can also contain directives that apply </w:t>
      </w:r>
      <w:proofErr w:type="spellStart"/>
      <w:r w:rsidRPr="008161D9">
        <w:rPr>
          <w:rFonts w:eastAsiaTheme="majorEastAsia"/>
          <w:szCs w:val="30"/>
        </w:rPr>
        <w:t>transclusion</w:t>
      </w:r>
      <w:proofErr w:type="spellEnd"/>
      <w:r w:rsidRPr="008161D9">
        <w:rPr>
          <w:rFonts w:eastAsiaTheme="majorEastAsia"/>
          <w:szCs w:val="30"/>
        </w:rPr>
        <w:t xml:space="preserve"> themselves.</w:t>
      </w:r>
    </w:p>
    <w:p w14:paraId="43B1933C" w14:textId="4AFDE077" w:rsidR="002B1DDB" w:rsidRDefault="002B54BB" w:rsidP="008161D9">
      <w:pPr>
        <w:pStyle w:val="ListBullet"/>
        <w:numPr>
          <w:ilvl w:val="3"/>
          <w:numId w:val="7"/>
        </w:numPr>
      </w:pPr>
      <w:r w:rsidRPr="008161D9">
        <w:rPr>
          <w:szCs w:val="30"/>
        </w:rPr>
        <w:t>So,</w:t>
      </w:r>
      <w:r w:rsidR="008161D9" w:rsidRPr="008161D9">
        <w:rPr>
          <w:szCs w:val="30"/>
        </w:rPr>
        <w:t xml:space="preserve"> AngularJS has to recursively traverse the DOM first to check if </w:t>
      </w:r>
      <w:proofErr w:type="spellStart"/>
      <w:r w:rsidR="008161D9" w:rsidRPr="008161D9">
        <w:rPr>
          <w:szCs w:val="30"/>
        </w:rPr>
        <w:t>transclusion</w:t>
      </w:r>
      <w:proofErr w:type="spellEnd"/>
      <w:r w:rsidR="008161D9" w:rsidRPr="008161D9">
        <w:rPr>
          <w:szCs w:val="30"/>
        </w:rPr>
        <w:t xml:space="preserve"> is enabled in child elements and then compile the DOM backwards to make sure all DOM changes correctly </w:t>
      </w:r>
      <w:r w:rsidR="008161D9" w:rsidRPr="008161D9">
        <w:rPr>
          <w:bCs/>
          <w:iCs/>
          <w:szCs w:val="30"/>
        </w:rPr>
        <w:t>"bubble up"</w:t>
      </w:r>
      <w:r w:rsidR="008161D9" w:rsidRPr="008161D9">
        <w:rPr>
          <w:szCs w:val="30"/>
        </w:rPr>
        <w:t> again to the top before the processed DOM is ready to be added to the original directive's template.</w:t>
      </w:r>
    </w:p>
    <w:p w14:paraId="12699C41" w14:textId="77777777" w:rsidR="0098786D" w:rsidRDefault="0098786D" w:rsidP="0098786D">
      <w:pPr>
        <w:pStyle w:val="ListBullet"/>
        <w:numPr>
          <w:ilvl w:val="0"/>
          <w:numId w:val="0"/>
        </w:numPr>
        <w:ind w:left="644"/>
      </w:pPr>
    </w:p>
    <w:p w14:paraId="789C2028" w14:textId="77777777" w:rsidR="0098786D" w:rsidRDefault="0098786D" w:rsidP="0098786D">
      <w:pPr>
        <w:pStyle w:val="ListBullet"/>
        <w:numPr>
          <w:ilvl w:val="0"/>
          <w:numId w:val="0"/>
        </w:numPr>
        <w:ind w:left="644"/>
      </w:pPr>
    </w:p>
    <w:p w14:paraId="62937CB0" w14:textId="77777777" w:rsidR="00F13A83" w:rsidRDefault="00F13A83" w:rsidP="00F13A83">
      <w:pPr>
        <w:pStyle w:val="ListBullet"/>
        <w:numPr>
          <w:ilvl w:val="0"/>
          <w:numId w:val="0"/>
        </w:numPr>
        <w:ind w:left="644"/>
      </w:pPr>
    </w:p>
    <w:p w14:paraId="24FBEE2C" w14:textId="5BF58E8D" w:rsidR="00234624" w:rsidRDefault="00234624" w:rsidP="00234624">
      <w:pPr>
        <w:pStyle w:val="ListBullet"/>
        <w:numPr>
          <w:ilvl w:val="0"/>
          <w:numId w:val="7"/>
        </w:numPr>
      </w:pPr>
      <w:r>
        <w:t>Custom Filter</w:t>
      </w:r>
    </w:p>
    <w:p w14:paraId="47B8AC13" w14:textId="699FD576" w:rsidR="0098786D" w:rsidRPr="0098786D" w:rsidRDefault="0098786D" w:rsidP="0098786D">
      <w:pPr>
        <w:pStyle w:val="ListBullet"/>
      </w:pPr>
      <w:r w:rsidRPr="0098786D">
        <w:t xml:space="preserve">A filter is very similar to </w:t>
      </w:r>
      <w:r w:rsidR="00C330C8" w:rsidRPr="0098786D">
        <w:t>a</w:t>
      </w:r>
      <w:r w:rsidRPr="0098786D">
        <w:t xml:space="preserve"> factory or service in many regards but has the added advantage of behaving on a global scope once created.</w:t>
      </w:r>
      <w:r w:rsidRPr="0098786D">
        <w:rPr>
          <w:rStyle w:val="apple-converted-space"/>
          <w:rFonts w:ascii="Helvetica Neue" w:hAnsi="Helvetica Neue"/>
          <w:color w:val="444444"/>
          <w:sz w:val="27"/>
          <w:szCs w:val="27"/>
        </w:rPr>
        <w:t> </w:t>
      </w:r>
    </w:p>
    <w:p w14:paraId="4B7F299E" w14:textId="77777777" w:rsidR="0098786D" w:rsidRPr="0098786D" w:rsidRDefault="0098786D" w:rsidP="0098786D">
      <w:pPr>
        <w:pStyle w:val="ListBullet"/>
      </w:pPr>
      <w:r>
        <w:t>Y</w:t>
      </w:r>
      <w:r w:rsidRPr="0098786D">
        <w:t>ou can invoke a filter on both t</w:t>
      </w:r>
      <w:r>
        <w:t xml:space="preserve">he data binding in your html </w:t>
      </w:r>
    </w:p>
    <w:p w14:paraId="64211602" w14:textId="77777777" w:rsidR="00D109FA" w:rsidRPr="00D109FA" w:rsidRDefault="0098786D" w:rsidP="00D109FA">
      <w:pPr>
        <w:pStyle w:val="ListBullet"/>
      </w:pPr>
      <w:r w:rsidRPr="0098786D">
        <w:t xml:space="preserve">directly inside of your controller or directive by using </w:t>
      </w:r>
      <w:r>
        <w:t xml:space="preserve">the $filter </w:t>
      </w:r>
      <w:r w:rsidRPr="0098786D">
        <w:t>service.</w:t>
      </w:r>
    </w:p>
    <w:p w14:paraId="5B2F7908" w14:textId="77777777" w:rsidR="00D109FA" w:rsidRPr="00D109FA" w:rsidRDefault="00D109FA" w:rsidP="00D109FA">
      <w:pPr>
        <w:pStyle w:val="ListBullet"/>
        <w:numPr>
          <w:ilvl w:val="0"/>
          <w:numId w:val="0"/>
        </w:numPr>
        <w:ind w:left="1364"/>
      </w:pPr>
    </w:p>
    <w:p w14:paraId="7D4E138D" w14:textId="470E3D75" w:rsidR="00D109FA" w:rsidRPr="00FD43EE" w:rsidRDefault="00FD43EE" w:rsidP="00D109FA">
      <w:pPr>
        <w:pStyle w:val="ListBullet"/>
        <w:numPr>
          <w:ilvl w:val="0"/>
          <w:numId w:val="7"/>
        </w:numPr>
        <w:rPr>
          <w:szCs w:val="30"/>
        </w:rPr>
      </w:pPr>
      <w:r>
        <w:t>$</w:t>
      </w:r>
      <w:r w:rsidR="00D109FA" w:rsidRPr="00FD43EE">
        <w:rPr>
          <w:szCs w:val="30"/>
        </w:rPr>
        <w:t>apply</w:t>
      </w:r>
      <w:r w:rsidR="00D109FA" w:rsidRPr="00FD43EE">
        <w:t> and </w:t>
      </w:r>
      <w:r w:rsidR="00D109FA" w:rsidRPr="00FD43EE">
        <w:rPr>
          <w:szCs w:val="30"/>
        </w:rPr>
        <w:t>$digest</w:t>
      </w:r>
      <w:r w:rsidR="00D109FA" w:rsidRPr="00FD43EE">
        <w:t> Explored</w:t>
      </w:r>
    </w:p>
    <w:p w14:paraId="1A2D1DB5" w14:textId="1F99327F" w:rsidR="004515FD" w:rsidRPr="00FD43EE" w:rsidRDefault="004515FD" w:rsidP="004515FD">
      <w:pPr>
        <w:pStyle w:val="ListBullet"/>
        <w:rPr>
          <w:szCs w:val="30"/>
        </w:rPr>
      </w:pPr>
      <w:r w:rsidRPr="004515FD">
        <w:t>Angular sets up a watcher on the</w:t>
      </w:r>
      <w:r w:rsidRPr="00FD43EE">
        <w:t> scope </w:t>
      </w:r>
      <w:r w:rsidRPr="004515FD">
        <w:t xml:space="preserve">model, which in turn updates the view whenever the model changes. </w:t>
      </w:r>
    </w:p>
    <w:p w14:paraId="012C512F" w14:textId="77777777" w:rsidR="00DC2857" w:rsidRPr="00FD43EE" w:rsidRDefault="00DC2857" w:rsidP="00DC2857">
      <w:pPr>
        <w:pStyle w:val="ListBullet"/>
        <w:rPr>
          <w:szCs w:val="30"/>
        </w:rPr>
      </w:pPr>
      <w:r w:rsidRPr="00DC2857">
        <w:t>It’s the</w:t>
      </w:r>
      <w:r w:rsidRPr="00FD43EE">
        <w:t> $digest </w:t>
      </w:r>
      <w:r w:rsidRPr="00DC2857">
        <w:t>cycle where the watchers are fired. When a watcher is fired, AngularJS evaluates the</w:t>
      </w:r>
      <w:r w:rsidRPr="00FD43EE">
        <w:t> scope </w:t>
      </w:r>
      <w:r w:rsidRPr="00DC2857">
        <w:t>model, and if it has changed then the corresponding listener function is called.</w:t>
      </w:r>
    </w:p>
    <w:p w14:paraId="19C73624" w14:textId="77777777" w:rsidR="00F4295F" w:rsidRPr="00FD43EE" w:rsidRDefault="00F4295F" w:rsidP="0058714D">
      <w:pPr>
        <w:pStyle w:val="ListBullet"/>
        <w:rPr>
          <w:szCs w:val="30"/>
        </w:rPr>
      </w:pPr>
      <w:r w:rsidRPr="00F4295F">
        <w:t>The</w:t>
      </w:r>
      <w:r w:rsidRPr="00FD43EE">
        <w:t> $digest </w:t>
      </w:r>
      <w:r w:rsidRPr="00F4295F">
        <w:t>cycle starts as a result of a call to</w:t>
      </w:r>
      <w:r w:rsidRPr="00FD43EE">
        <w:t> $</w:t>
      </w:r>
      <w:proofErr w:type="spellStart"/>
      <w:proofErr w:type="gramStart"/>
      <w:r w:rsidRPr="00FD43EE">
        <w:t>scope.$</w:t>
      </w:r>
      <w:proofErr w:type="gramEnd"/>
      <w:r w:rsidRPr="00FD43EE">
        <w:t>digest</w:t>
      </w:r>
      <w:proofErr w:type="spellEnd"/>
      <w:r w:rsidRPr="00FD43EE">
        <w:t>()</w:t>
      </w:r>
      <w:r w:rsidRPr="00F4295F">
        <w:t>. Assume that you change a</w:t>
      </w:r>
      <w:r w:rsidRPr="00FD43EE">
        <w:t> scope </w:t>
      </w:r>
      <w:r w:rsidRPr="00F4295F">
        <w:t>model in a handler function through the</w:t>
      </w:r>
      <w:r w:rsidRPr="00FD43EE">
        <w:t> ng-click </w:t>
      </w:r>
      <w:r w:rsidRPr="00F4295F">
        <w:t>directive. In that case AngularJS automatically triggers a</w:t>
      </w:r>
      <w:r w:rsidRPr="00FD43EE">
        <w:t> $digest </w:t>
      </w:r>
      <w:r w:rsidRPr="00F4295F">
        <w:t>cycle by calling</w:t>
      </w:r>
      <w:r w:rsidRPr="00FD43EE">
        <w:t> $</w:t>
      </w:r>
      <w:proofErr w:type="gramStart"/>
      <w:r w:rsidRPr="00FD43EE">
        <w:t>digest(</w:t>
      </w:r>
      <w:proofErr w:type="gramEnd"/>
      <w:r w:rsidRPr="00FD43EE">
        <w:t>)</w:t>
      </w:r>
      <w:r w:rsidRPr="00F4295F">
        <w:t>.</w:t>
      </w:r>
      <w:r w:rsidRPr="00FD43EE">
        <w:t> </w:t>
      </w:r>
    </w:p>
    <w:p w14:paraId="6F4C0238" w14:textId="77777777" w:rsidR="0058714D" w:rsidRPr="00FD43EE" w:rsidRDefault="0058714D" w:rsidP="0058714D">
      <w:pPr>
        <w:pStyle w:val="ListBullet"/>
        <w:rPr>
          <w:szCs w:val="30"/>
        </w:rPr>
      </w:pPr>
      <w:r w:rsidRPr="0058714D">
        <w:t>When the</w:t>
      </w:r>
      <w:r w:rsidRPr="00FD43EE">
        <w:t> $digest </w:t>
      </w:r>
      <w:r w:rsidRPr="0058714D">
        <w:t>cycle starts, it fires each of the watchers. These watchers check if the current value of the</w:t>
      </w:r>
      <w:r w:rsidRPr="00FD43EE">
        <w:t> scope </w:t>
      </w:r>
      <w:r w:rsidRPr="0058714D">
        <w:t>model is different from last calculated value. If yes, then the corresponding listener function executes.</w:t>
      </w:r>
    </w:p>
    <w:p w14:paraId="536FEF1C" w14:textId="77777777" w:rsidR="00FD43EE" w:rsidRPr="00FD43EE" w:rsidRDefault="0058714D" w:rsidP="00FD43EE">
      <w:pPr>
        <w:pStyle w:val="ListBullet"/>
        <w:rPr>
          <w:szCs w:val="30"/>
        </w:rPr>
      </w:pPr>
      <w:r>
        <w:t>A</w:t>
      </w:r>
      <w:r w:rsidRPr="0058714D">
        <w:t>ngular doesn’t directly call</w:t>
      </w:r>
      <w:r w:rsidRPr="00FD43EE">
        <w:t> $</w:t>
      </w:r>
      <w:proofErr w:type="gramStart"/>
      <w:r w:rsidRPr="00FD43EE">
        <w:t>digest(</w:t>
      </w:r>
      <w:proofErr w:type="gramEnd"/>
      <w:r w:rsidRPr="00FD43EE">
        <w:t>)</w:t>
      </w:r>
      <w:r w:rsidRPr="0058714D">
        <w:t>. Instead, it calls</w:t>
      </w:r>
      <w:r w:rsidRPr="00FD43EE">
        <w:t> $</w:t>
      </w:r>
      <w:proofErr w:type="spellStart"/>
      <w:proofErr w:type="gramStart"/>
      <w:r w:rsidRPr="00FD43EE">
        <w:t>scope.$</w:t>
      </w:r>
      <w:proofErr w:type="gramEnd"/>
      <w:r w:rsidRPr="00FD43EE">
        <w:t>apply</w:t>
      </w:r>
      <w:proofErr w:type="spellEnd"/>
      <w:r w:rsidRPr="00FD43EE">
        <w:t>()</w:t>
      </w:r>
      <w:r w:rsidRPr="0058714D">
        <w:t>, which in turn calls</w:t>
      </w:r>
      <w:r w:rsidRPr="00FD43EE">
        <w:t> $</w:t>
      </w:r>
      <w:proofErr w:type="spellStart"/>
      <w:r w:rsidRPr="00FD43EE">
        <w:t>rootScope</w:t>
      </w:r>
      <w:proofErr w:type="spellEnd"/>
      <w:r w:rsidRPr="00FD43EE">
        <w:t>.$digest()</w:t>
      </w:r>
      <w:r w:rsidRPr="0058714D">
        <w:t>. As a result of this, a digest cycle starts at the</w:t>
      </w:r>
      <w:r w:rsidRPr="00FD43EE">
        <w:t> $</w:t>
      </w:r>
      <w:proofErr w:type="spellStart"/>
      <w:r w:rsidRPr="00FD43EE">
        <w:t>rootScope</w:t>
      </w:r>
      <w:proofErr w:type="spellEnd"/>
      <w:r w:rsidRPr="0058714D">
        <w:t>, and subsequently visits all the child scopes calling the watchers along the way</w:t>
      </w:r>
      <w:r w:rsidR="004E1393">
        <w:t>.</w:t>
      </w:r>
    </w:p>
    <w:p w14:paraId="12F9E850" w14:textId="0834EF6D" w:rsidR="004E1393" w:rsidRPr="00FD43EE" w:rsidRDefault="004E1393" w:rsidP="00FD43EE">
      <w:pPr>
        <w:pStyle w:val="ListBullet"/>
        <w:rPr>
          <w:szCs w:val="30"/>
        </w:rPr>
      </w:pPr>
      <w:r w:rsidRPr="00FD43EE">
        <w:rPr>
          <w:szCs w:val="30"/>
        </w:rPr>
        <w:t>$</w:t>
      </w:r>
      <w:proofErr w:type="gramStart"/>
      <w:r w:rsidRPr="00FD43EE">
        <w:rPr>
          <w:szCs w:val="30"/>
        </w:rPr>
        <w:t>apply(</w:t>
      </w:r>
      <w:proofErr w:type="gramEnd"/>
      <w:r w:rsidRPr="00FD43EE">
        <w:rPr>
          <w:szCs w:val="30"/>
        </w:rPr>
        <w:t xml:space="preserve">) function comes in two </w:t>
      </w:r>
      <w:proofErr w:type="spellStart"/>
      <w:r w:rsidRPr="00FD43EE">
        <w:rPr>
          <w:szCs w:val="30"/>
        </w:rPr>
        <w:t>flavors</w:t>
      </w:r>
      <w:proofErr w:type="spellEnd"/>
      <w:r w:rsidRPr="00FD43EE">
        <w:rPr>
          <w:szCs w:val="30"/>
        </w:rPr>
        <w:t xml:space="preserve">. </w:t>
      </w:r>
    </w:p>
    <w:p w14:paraId="1D4DE592" w14:textId="77777777" w:rsidR="004E1393" w:rsidRPr="00FD43EE" w:rsidRDefault="004E1393" w:rsidP="00FD43EE">
      <w:pPr>
        <w:pStyle w:val="ListBullet"/>
        <w:numPr>
          <w:ilvl w:val="2"/>
          <w:numId w:val="7"/>
        </w:numPr>
      </w:pPr>
      <w:r w:rsidRPr="00FD43EE">
        <w:t xml:space="preserve">The first one takes a function as an argument, evaluates it, and triggers a $digest cycle. </w:t>
      </w:r>
    </w:p>
    <w:p w14:paraId="22DEF821" w14:textId="77777777" w:rsidR="00C61AC1" w:rsidRPr="00FD43EE" w:rsidRDefault="004E1393" w:rsidP="00FD43EE">
      <w:pPr>
        <w:pStyle w:val="ListBullet"/>
        <w:numPr>
          <w:ilvl w:val="2"/>
          <w:numId w:val="7"/>
        </w:numPr>
      </w:pPr>
      <w:r w:rsidRPr="00FD43EE">
        <w:t>The second version does not take any arguments and just starts a $digest cycle when called. </w:t>
      </w:r>
    </w:p>
    <w:p w14:paraId="18464E26" w14:textId="71A5F37C" w:rsidR="00C61AC1" w:rsidRPr="00FD43EE" w:rsidRDefault="00C61AC1" w:rsidP="00FD43EE">
      <w:pPr>
        <w:pStyle w:val="ListBullet"/>
        <w:numPr>
          <w:ilvl w:val="2"/>
          <w:numId w:val="7"/>
        </w:numPr>
      </w:pPr>
      <w:r w:rsidRPr="00FD43EE">
        <w:t xml:space="preserve"> you change any model outside of the Angular context, then you need to inform Angular of the changes by calling $</w:t>
      </w:r>
      <w:proofErr w:type="gramStart"/>
      <w:r w:rsidRPr="00FD43EE">
        <w:t>apply(</w:t>
      </w:r>
      <w:proofErr w:type="gramEnd"/>
      <w:r w:rsidRPr="00FD43EE">
        <w:t xml:space="preserve">) manually. </w:t>
      </w:r>
      <w:r w:rsidRPr="00FD43EE">
        <w:lastRenderedPageBreak/>
        <w:t>It’s like telling Angular that you are changing some models and it should fire the watchers so that your changes propagate properly.</w:t>
      </w:r>
    </w:p>
    <w:p w14:paraId="01454C3B" w14:textId="6929830E" w:rsidR="00FC3ABF" w:rsidRPr="00FD43EE" w:rsidRDefault="00FD43EE" w:rsidP="00FD43EE">
      <w:pPr>
        <w:pStyle w:val="ListBullet"/>
        <w:numPr>
          <w:ilvl w:val="2"/>
          <w:numId w:val="7"/>
        </w:numPr>
      </w:pPr>
      <w:r>
        <w:t>Yo</w:t>
      </w:r>
      <w:r w:rsidR="00FC3ABF" w:rsidRPr="00FD43EE">
        <w:t>u should always use the version of $</w:t>
      </w:r>
      <w:proofErr w:type="gramStart"/>
      <w:r w:rsidR="00FC3ABF" w:rsidRPr="00FD43EE">
        <w:t>apply(</w:t>
      </w:r>
      <w:proofErr w:type="gramEnd"/>
      <w:r w:rsidR="00FC3ABF" w:rsidRPr="00FD43EE">
        <w:t>) that accepts a function argument. This is because when you pass a function to $apply</w:t>
      </w:r>
      <w:r w:rsidRPr="00FD43EE">
        <w:t xml:space="preserve"> </w:t>
      </w:r>
      <w:r w:rsidR="00FC3ABF" w:rsidRPr="00FD43EE">
        <w:t>(), the function call is wrapped inside a try...catch block, and any exceptions that occur will be passed to the $</w:t>
      </w:r>
      <w:proofErr w:type="spellStart"/>
      <w:r w:rsidR="00FC3ABF" w:rsidRPr="00FD43EE">
        <w:t>exceptionHandler</w:t>
      </w:r>
      <w:proofErr w:type="spellEnd"/>
      <w:r w:rsidR="00FC3ABF" w:rsidRPr="00FD43EE">
        <w:t> service.</w:t>
      </w:r>
    </w:p>
    <w:p w14:paraId="57664117" w14:textId="1DCEB7B0" w:rsidR="00DC2857" w:rsidRPr="004515FD" w:rsidRDefault="00FD43EE" w:rsidP="00FD43EE">
      <w:pPr>
        <w:pStyle w:val="ListBullet"/>
        <w:numPr>
          <w:ilvl w:val="2"/>
          <w:numId w:val="7"/>
        </w:numPr>
      </w:pPr>
      <w:r w:rsidRPr="00FD43EE">
        <w:t>The $digest loop doesn’t run just once. At the end of the current loop, it starts all over again to check if any of the models have changed. This is basically dirty checking, and is done to account for any model changes that might have been done by listener functions. So, the $digest cycle keeps looping until there are no more model changes, or it hits the max loop count of 10.</w:t>
      </w:r>
    </w:p>
    <w:p w14:paraId="02A69225" w14:textId="7B563D72" w:rsidR="00D109FA" w:rsidRDefault="00D5462C" w:rsidP="00D5462C">
      <w:pPr>
        <w:pStyle w:val="ListBullet"/>
        <w:numPr>
          <w:ilvl w:val="0"/>
          <w:numId w:val="7"/>
        </w:numPr>
      </w:pPr>
      <w:r>
        <w:t>Watch expressions</w:t>
      </w:r>
    </w:p>
    <w:p w14:paraId="6F876A58" w14:textId="3D7665EF" w:rsidR="00D5462C" w:rsidRPr="00D5462C" w:rsidRDefault="00D5462C" w:rsidP="00D5462C">
      <w:pPr>
        <w:pStyle w:val="ListBullet"/>
        <w:rPr>
          <w:szCs w:val="30"/>
        </w:rPr>
      </w:pPr>
      <w:r>
        <w:t>W</w:t>
      </w:r>
      <w:r w:rsidRPr="00D5462C">
        <w:t>atch a function</w:t>
      </w:r>
    </w:p>
    <w:p w14:paraId="3EB2A870" w14:textId="2243B233" w:rsidR="00D5462C" w:rsidRPr="00D5462C" w:rsidRDefault="00D5462C" w:rsidP="00D5462C">
      <w:pPr>
        <w:pStyle w:val="ListBullet"/>
        <w:rPr>
          <w:szCs w:val="30"/>
        </w:rPr>
      </w:pPr>
      <w:r w:rsidRPr="00D5462C">
        <w:t>watch for changes to collections of objects</w:t>
      </w:r>
      <w:r>
        <w:t xml:space="preserve">: </w:t>
      </w:r>
      <w:r w:rsidRPr="00D5462C">
        <w:t> </w:t>
      </w:r>
      <w:r w:rsidRPr="00D5462C">
        <w:rPr>
          <w:szCs w:val="30"/>
        </w:rPr>
        <w:t>$scope.$watchCollection()</w:t>
      </w:r>
      <w:r w:rsidRPr="00D5462C">
        <w:t>:</w:t>
      </w:r>
    </w:p>
    <w:p w14:paraId="394A8828" w14:textId="0C3DB1E9" w:rsidR="00D5462C" w:rsidRDefault="00D5462C" w:rsidP="00D5462C">
      <w:pPr>
        <w:pStyle w:val="ListBullet"/>
      </w:pPr>
      <w:r w:rsidRPr="00D5462C">
        <w:t>watcher that listens for ch</w:t>
      </w:r>
      <w:r>
        <w:t xml:space="preserve">anges to a group of expressions:  </w:t>
      </w:r>
      <w:r w:rsidRPr="00D5462C">
        <w:rPr>
          <w:szCs w:val="30"/>
        </w:rPr>
        <w:t>$</w:t>
      </w:r>
      <w:proofErr w:type="gramStart"/>
      <w:r w:rsidRPr="00D5462C">
        <w:rPr>
          <w:szCs w:val="30"/>
        </w:rPr>
        <w:t>scope.$</w:t>
      </w:r>
      <w:proofErr w:type="spellStart"/>
      <w:proofErr w:type="gramEnd"/>
      <w:r w:rsidRPr="00D5462C">
        <w:rPr>
          <w:szCs w:val="30"/>
        </w:rPr>
        <w:t>watchGroup</w:t>
      </w:r>
      <w:proofErr w:type="spellEnd"/>
      <w:r w:rsidRPr="00D5462C">
        <w:rPr>
          <w:szCs w:val="30"/>
        </w:rPr>
        <w:t>()</w:t>
      </w:r>
      <w:r>
        <w:t xml:space="preserve"> (Arrays)</w:t>
      </w:r>
    </w:p>
    <w:p w14:paraId="472F618A" w14:textId="2E4015DF" w:rsidR="004C18B3" w:rsidRDefault="004C18B3" w:rsidP="004C18B3">
      <w:pPr>
        <w:pStyle w:val="ListBullet"/>
        <w:numPr>
          <w:ilvl w:val="0"/>
          <w:numId w:val="7"/>
        </w:numPr>
      </w:pPr>
      <w:r>
        <w:t>UI Router</w:t>
      </w:r>
    </w:p>
    <w:p w14:paraId="710106E8" w14:textId="77777777" w:rsidR="004C18B3" w:rsidRPr="004C18B3" w:rsidRDefault="004C18B3" w:rsidP="004C18B3">
      <w:pPr>
        <w:pStyle w:val="ListBullet"/>
      </w:pPr>
      <w:r w:rsidRPr="004C18B3">
        <w:t>Supports Ng-Route</w:t>
      </w:r>
    </w:p>
    <w:p w14:paraId="6D06BE1A" w14:textId="4F72DBB4" w:rsidR="004C18B3" w:rsidRPr="004C18B3" w:rsidRDefault="004C18B3" w:rsidP="004C18B3">
      <w:pPr>
        <w:pStyle w:val="ListBullet"/>
      </w:pPr>
      <w:proofErr w:type="spellStart"/>
      <w:r w:rsidRPr="004C18B3">
        <w:t>ui</w:t>
      </w:r>
      <w:proofErr w:type="spellEnd"/>
      <w:r w:rsidRPr="004C18B3">
        <w:t>-router allows for </w:t>
      </w:r>
      <w:hyperlink r:id="rId11" w:history="1">
        <w:r w:rsidRPr="004C18B3">
          <w:t>nested views</w:t>
        </w:r>
      </w:hyperlink>
      <w:r w:rsidRPr="004C18B3">
        <w:t> and </w:t>
      </w:r>
      <w:hyperlink r:id="rId12" w:history="1">
        <w:r w:rsidRPr="004C18B3">
          <w:t>multiple named views</w:t>
        </w:r>
      </w:hyperlink>
      <w:r w:rsidRPr="004C18B3">
        <w:t>. This is very useful with larger app where you may have pages that inherit from other sections</w:t>
      </w:r>
    </w:p>
    <w:p w14:paraId="2B85F433" w14:textId="77777777" w:rsidR="004C18B3" w:rsidRPr="004C18B3" w:rsidRDefault="004C18B3" w:rsidP="004C18B3">
      <w:pPr>
        <w:pStyle w:val="ListBullet"/>
      </w:pPr>
      <w:r w:rsidRPr="004C18B3">
        <w:t xml:space="preserve">allows for you to have strong-type linking between states based on state names. Change the </w:t>
      </w:r>
      <w:proofErr w:type="spellStart"/>
      <w:r w:rsidRPr="004C18B3">
        <w:t>url</w:t>
      </w:r>
      <w:proofErr w:type="spellEnd"/>
      <w:r w:rsidRPr="004C18B3">
        <w:t xml:space="preserve"> in one place will update every link to that state when you build your links with </w:t>
      </w:r>
      <w:hyperlink r:id="rId13" w:anchor="/api/ui.router.state.directive:ui-sref" w:history="1">
        <w:proofErr w:type="spellStart"/>
        <w:r w:rsidRPr="004C18B3">
          <w:rPr>
            <w:rFonts w:eastAsiaTheme="minorHAnsi"/>
          </w:rPr>
          <w:t>ui-sref</w:t>
        </w:r>
        <w:proofErr w:type="spellEnd"/>
      </w:hyperlink>
    </w:p>
    <w:p w14:paraId="42726996" w14:textId="77777777" w:rsidR="004C18B3" w:rsidRPr="004C18B3" w:rsidRDefault="004C18B3" w:rsidP="004C18B3">
      <w:pPr>
        <w:pStyle w:val="ListBullet"/>
      </w:pPr>
      <w:r w:rsidRPr="004C18B3">
        <w:t>There is also the concept of the </w:t>
      </w:r>
      <w:hyperlink r:id="rId14" w:anchor="/api/ui.router.state.$stateProvider#methods_decorator" w:history="1">
        <w:r w:rsidRPr="004C18B3">
          <w:t>decorator</w:t>
        </w:r>
      </w:hyperlink>
      <w:r w:rsidRPr="004C18B3">
        <w:t> which could be used to allow your routes to be dynamically created based on the URL that is trying to be accessed. </w:t>
      </w:r>
    </w:p>
    <w:p w14:paraId="552B4EA1" w14:textId="77777777" w:rsidR="004C18B3" w:rsidRPr="004C18B3" w:rsidRDefault="00C951F4" w:rsidP="004C18B3">
      <w:pPr>
        <w:pStyle w:val="ListBullet"/>
      </w:pPr>
      <w:hyperlink r:id="rId15" w:anchor="state-manager" w:history="1">
        <w:r w:rsidR="004C18B3" w:rsidRPr="004C18B3">
          <w:t>states</w:t>
        </w:r>
      </w:hyperlink>
      <w:r w:rsidR="004C18B3" w:rsidRPr="004C18B3">
        <w:t> allow you to map and access different information about different states and you can easily pass information between states via </w:t>
      </w:r>
      <w:hyperlink r:id="rId16" w:anchor="stateparams-service" w:history="1">
        <w:r w:rsidR="004C18B3" w:rsidRPr="004C18B3">
          <w:rPr>
            <w:rFonts w:eastAsiaTheme="minorHAnsi"/>
          </w:rPr>
          <w:t>$</w:t>
        </w:r>
        <w:proofErr w:type="spellStart"/>
        <w:r w:rsidR="004C18B3" w:rsidRPr="004C18B3">
          <w:rPr>
            <w:rFonts w:eastAsiaTheme="minorHAnsi"/>
          </w:rPr>
          <w:t>stateParams</w:t>
        </w:r>
        <w:proofErr w:type="spellEnd"/>
      </w:hyperlink>
    </w:p>
    <w:p w14:paraId="5D87A75F" w14:textId="6534B62F" w:rsidR="004C18B3" w:rsidRPr="004C18B3" w:rsidRDefault="004C18B3" w:rsidP="004C18B3">
      <w:pPr>
        <w:pStyle w:val="ListBullet"/>
      </w:pPr>
      <w:r w:rsidRPr="004C18B3">
        <w:t xml:space="preserve">You can easily determine if you are in a state or parent of a state to adjust UI element (highlighting the navigation of the current state) within your </w:t>
      </w:r>
      <w:r w:rsidRPr="004C18B3">
        <w:lastRenderedPageBreak/>
        <w:t>templates via </w:t>
      </w:r>
      <w:hyperlink r:id="rId17" w:anchor="/api/ui.router.state.$state" w:history="1">
        <w:r w:rsidRPr="004C18B3">
          <w:rPr>
            <w:rFonts w:eastAsiaTheme="minorHAnsi"/>
          </w:rPr>
          <w:t>$state</w:t>
        </w:r>
      </w:hyperlink>
      <w:r w:rsidRPr="004C18B3">
        <w:t xml:space="preserve"> provided by </w:t>
      </w:r>
      <w:proofErr w:type="spellStart"/>
      <w:r w:rsidRPr="004C18B3">
        <w:t>ui</w:t>
      </w:r>
      <w:proofErr w:type="spellEnd"/>
      <w:r w:rsidRPr="004C18B3">
        <w:t>-router which you can expose via setting it in </w:t>
      </w:r>
      <w:r w:rsidRPr="004C18B3">
        <w:rPr>
          <w:rFonts w:eastAsiaTheme="minorHAnsi"/>
        </w:rPr>
        <w:t>$</w:t>
      </w:r>
      <w:proofErr w:type="spellStart"/>
      <w:r w:rsidRPr="004C18B3">
        <w:rPr>
          <w:rFonts w:eastAsiaTheme="minorHAnsi"/>
        </w:rPr>
        <w:t>rootScope</w:t>
      </w:r>
      <w:proofErr w:type="spellEnd"/>
      <w:r w:rsidRPr="004C18B3">
        <w:t> on </w:t>
      </w:r>
      <w:r w:rsidRPr="004C18B3">
        <w:rPr>
          <w:rFonts w:eastAsiaTheme="minorHAnsi"/>
        </w:rPr>
        <w:t>run</w:t>
      </w:r>
      <w:r w:rsidRPr="004C18B3">
        <w:t>.</w:t>
      </w:r>
    </w:p>
    <w:p w14:paraId="3616D8BC" w14:textId="77777777" w:rsidR="009F401B" w:rsidRDefault="00AA0333" w:rsidP="009F401B">
      <w:pPr>
        <w:pStyle w:val="ListBullet"/>
        <w:numPr>
          <w:ilvl w:val="0"/>
          <w:numId w:val="7"/>
        </w:numPr>
      </w:pPr>
      <w:r w:rsidRPr="00AA0333">
        <w:t>404 error at central place in angular.</w:t>
      </w:r>
    </w:p>
    <w:p w14:paraId="06822C96" w14:textId="7B8F623D" w:rsidR="009F401B" w:rsidRPr="009F401B" w:rsidRDefault="009F401B" w:rsidP="009F401B">
      <w:pPr>
        <w:pStyle w:val="ListBullet"/>
        <w:rPr>
          <w:szCs w:val="30"/>
        </w:rPr>
      </w:pPr>
      <w:r>
        <w:t xml:space="preserve">We can write an Http interceptor and </w:t>
      </w:r>
      <w:r w:rsidRPr="009F401B">
        <w:t>decorate the promise rejection with a propert</w:t>
      </w:r>
      <w:r>
        <w:t>y handled</w:t>
      </w:r>
      <w:r w:rsidRPr="009F401B">
        <w:rPr>
          <w:rStyle w:val="apple-converted-space"/>
          <w:rFonts w:ascii="Arial" w:hAnsi="Arial" w:cs="Arial"/>
          <w:color w:val="242729"/>
          <w:sz w:val="23"/>
          <w:szCs w:val="23"/>
        </w:rPr>
        <w:t> </w:t>
      </w:r>
      <w:r w:rsidRPr="009F401B">
        <w:t>to indicate whether it's handled the error.</w:t>
      </w:r>
    </w:p>
    <w:p w14:paraId="4A2EDB79" w14:textId="44BC3BE0" w:rsidR="00D109FA" w:rsidRDefault="009F401B" w:rsidP="009F401B">
      <w:r>
        <w:tab/>
      </w:r>
      <w:r>
        <w:rPr>
          <w:noProof/>
        </w:rPr>
        <w:drawing>
          <wp:inline distT="0" distB="0" distL="0" distR="0" wp14:anchorId="0451D26D" wp14:editId="0ECDDA89">
            <wp:extent cx="5213806" cy="312095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20171111_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22737" cy="3126299"/>
                    </a:xfrm>
                    <a:prstGeom prst="rect">
                      <a:avLst/>
                    </a:prstGeom>
                  </pic:spPr>
                </pic:pic>
              </a:graphicData>
            </a:graphic>
          </wp:inline>
        </w:drawing>
      </w:r>
    </w:p>
    <w:p w14:paraId="0E522AC4" w14:textId="77777777" w:rsidR="006B595A" w:rsidRDefault="006B595A" w:rsidP="009F401B"/>
    <w:p w14:paraId="013F6518" w14:textId="77777777" w:rsidR="006B595A" w:rsidRDefault="006B595A" w:rsidP="009F401B"/>
    <w:p w14:paraId="7815EC8F" w14:textId="5CDA4BAC" w:rsidR="006B595A" w:rsidRPr="00EC5B30" w:rsidRDefault="00427860" w:rsidP="00427860">
      <w:pPr>
        <w:pStyle w:val="ListBullet"/>
        <w:numPr>
          <w:ilvl w:val="0"/>
          <w:numId w:val="7"/>
        </w:numPr>
        <w:rPr>
          <w:szCs w:val="30"/>
        </w:rPr>
      </w:pPr>
      <w:r w:rsidRPr="00EC5B30">
        <w:rPr>
          <w:szCs w:val="30"/>
        </w:rPr>
        <w:t>Emit and Broadcast</w:t>
      </w:r>
    </w:p>
    <w:p w14:paraId="443F28CB" w14:textId="77777777" w:rsidR="00427860" w:rsidRPr="00EC5B30" w:rsidRDefault="00427860" w:rsidP="00EC5B30">
      <w:pPr>
        <w:pStyle w:val="ListBullet"/>
        <w:rPr>
          <w:szCs w:val="30"/>
        </w:rPr>
      </w:pPr>
      <w:r w:rsidRPr="00EC5B30">
        <w:rPr>
          <w:szCs w:val="30"/>
        </w:rPr>
        <w:t>The key thing to remember when using $scope to fire your events, is that they will communicate only with immediate parent or child scopes only! Scopes aren’t always child and parent. We might have sibling scopes. Using $scope to fire an event will miss out sibling scopes, and just carry on up! They do not go sideways!</w:t>
      </w:r>
    </w:p>
    <w:p w14:paraId="78192F8F" w14:textId="77777777" w:rsidR="00EC5B30" w:rsidRPr="00EC5B30" w:rsidRDefault="00EC5B30" w:rsidP="00EC5B30">
      <w:pPr>
        <w:pStyle w:val="ListBullet"/>
        <w:rPr>
          <w:szCs w:val="30"/>
        </w:rPr>
      </w:pPr>
      <w:r w:rsidRPr="00EC5B30">
        <w:rPr>
          <w:szCs w:val="30"/>
        </w:rPr>
        <w:t>$</w:t>
      </w:r>
      <w:proofErr w:type="spellStart"/>
      <w:proofErr w:type="gramStart"/>
      <w:r w:rsidRPr="00EC5B30">
        <w:rPr>
          <w:szCs w:val="30"/>
        </w:rPr>
        <w:t>rootScope</w:t>
      </w:r>
      <w:proofErr w:type="spellEnd"/>
      <w:r w:rsidRPr="00EC5B30">
        <w:rPr>
          <w:szCs w:val="30"/>
        </w:rPr>
        <w:t>.$</w:t>
      </w:r>
      <w:proofErr w:type="gramEnd"/>
      <w:r w:rsidRPr="00EC5B30">
        <w:rPr>
          <w:szCs w:val="30"/>
        </w:rPr>
        <w:t>emit will fire an event for all $</w:t>
      </w:r>
      <w:proofErr w:type="spellStart"/>
      <w:r w:rsidRPr="00EC5B30">
        <w:rPr>
          <w:szCs w:val="30"/>
        </w:rPr>
        <w:t>rootScope</w:t>
      </w:r>
      <w:proofErr w:type="spellEnd"/>
      <w:r w:rsidRPr="00EC5B30">
        <w:rPr>
          <w:szCs w:val="30"/>
        </w:rPr>
        <w:t xml:space="preserve">.$on listeners only. </w:t>
      </w:r>
    </w:p>
    <w:p w14:paraId="78F68082" w14:textId="0474D21A" w:rsidR="00EC5B30" w:rsidRDefault="00EC5B30" w:rsidP="00EC5B30">
      <w:pPr>
        <w:pStyle w:val="ListBullet"/>
        <w:rPr>
          <w:szCs w:val="30"/>
        </w:rPr>
      </w:pPr>
      <w:r w:rsidRPr="00EC5B30">
        <w:rPr>
          <w:szCs w:val="30"/>
        </w:rPr>
        <w:t>The interesting part is that $</w:t>
      </w:r>
      <w:proofErr w:type="spellStart"/>
      <w:proofErr w:type="gramStart"/>
      <w:r w:rsidRPr="00EC5B30">
        <w:rPr>
          <w:szCs w:val="30"/>
        </w:rPr>
        <w:t>rootScope</w:t>
      </w:r>
      <w:proofErr w:type="spellEnd"/>
      <w:r w:rsidRPr="00EC5B30">
        <w:rPr>
          <w:szCs w:val="30"/>
        </w:rPr>
        <w:t>.$</w:t>
      </w:r>
      <w:proofErr w:type="gramEnd"/>
      <w:r w:rsidRPr="00EC5B30">
        <w:rPr>
          <w:szCs w:val="30"/>
        </w:rPr>
        <w:t>broadcast will notify all $</w:t>
      </w:r>
      <w:proofErr w:type="spellStart"/>
      <w:r w:rsidRPr="00EC5B30">
        <w:rPr>
          <w:szCs w:val="30"/>
        </w:rPr>
        <w:t>rootScope</w:t>
      </w:r>
      <w:proofErr w:type="spellEnd"/>
      <w:r w:rsidRPr="00EC5B30">
        <w:rPr>
          <w:szCs w:val="30"/>
        </w:rPr>
        <w:t>.$on as well as $</w:t>
      </w:r>
      <w:proofErr w:type="spellStart"/>
      <w:r w:rsidRPr="00EC5B30">
        <w:rPr>
          <w:szCs w:val="30"/>
        </w:rPr>
        <w:t>scope.$on</w:t>
      </w:r>
      <w:proofErr w:type="spellEnd"/>
      <w:r w:rsidRPr="00EC5B30">
        <w:rPr>
          <w:szCs w:val="30"/>
        </w:rPr>
        <w:t> </w:t>
      </w:r>
      <w:r>
        <w:rPr>
          <w:szCs w:val="30"/>
        </w:rPr>
        <w:t>listeners</w:t>
      </w:r>
    </w:p>
    <w:p w14:paraId="61DE7B6E" w14:textId="02F4E281" w:rsidR="00072FE3" w:rsidRDefault="00072FE3" w:rsidP="00072FE3">
      <w:pPr>
        <w:pStyle w:val="ListBullet"/>
        <w:rPr>
          <w:szCs w:val="30"/>
        </w:rPr>
      </w:pPr>
      <w:r w:rsidRPr="00072FE3">
        <w:rPr>
          <w:szCs w:val="30"/>
        </w:rPr>
        <w:t>If you choose to use $emit, one of your other $scope listeners can cancel it, so prevent it bubbling further. Using $broadcast has the opposite effect in which it cannot be cancelled!</w:t>
      </w:r>
      <w:r>
        <w:rPr>
          <w:szCs w:val="30"/>
        </w:rPr>
        <w:t xml:space="preserve"> </w:t>
      </w:r>
      <w:r w:rsidRPr="00072FE3">
        <w:rPr>
          <w:szCs w:val="30"/>
        </w:rPr>
        <w:t xml:space="preserve">Cancelling an event can be done with </w:t>
      </w:r>
      <w:proofErr w:type="spellStart"/>
      <w:r w:rsidRPr="00072FE3">
        <w:rPr>
          <w:szCs w:val="30"/>
        </w:rPr>
        <w:t>stopPropagation</w:t>
      </w:r>
      <w:proofErr w:type="spellEnd"/>
      <w:r w:rsidRPr="00072FE3">
        <w:rPr>
          <w:szCs w:val="30"/>
        </w:rPr>
        <w:t xml:space="preserve"> function.</w:t>
      </w:r>
    </w:p>
    <w:p w14:paraId="3F93C836" w14:textId="6B7508AE" w:rsidR="00072FE3" w:rsidRDefault="00F06F2D" w:rsidP="009346CD">
      <w:pPr>
        <w:pStyle w:val="ListBullet"/>
        <w:rPr>
          <w:szCs w:val="30"/>
        </w:rPr>
      </w:pPr>
      <w:r w:rsidRPr="00F06F2D">
        <w:rPr>
          <w:szCs w:val="30"/>
        </w:rPr>
        <w:t>When using $</w:t>
      </w:r>
      <w:proofErr w:type="spellStart"/>
      <w:proofErr w:type="gramStart"/>
      <w:r w:rsidRPr="00F06F2D">
        <w:rPr>
          <w:szCs w:val="30"/>
        </w:rPr>
        <w:t>rootScope</w:t>
      </w:r>
      <w:proofErr w:type="spellEnd"/>
      <w:r w:rsidRPr="00F06F2D">
        <w:rPr>
          <w:szCs w:val="30"/>
        </w:rPr>
        <w:t>.$</w:t>
      </w:r>
      <w:proofErr w:type="gramEnd"/>
      <w:r w:rsidRPr="00F06F2D">
        <w:rPr>
          <w:szCs w:val="30"/>
        </w:rPr>
        <w:t>on, we need to unbind those listeners each time the $scope is destroyed. $</w:t>
      </w:r>
      <w:proofErr w:type="spellStart"/>
      <w:proofErr w:type="gramStart"/>
      <w:r w:rsidRPr="00F06F2D">
        <w:rPr>
          <w:szCs w:val="30"/>
        </w:rPr>
        <w:t>scope.$</w:t>
      </w:r>
      <w:proofErr w:type="gramEnd"/>
      <w:r w:rsidRPr="00F06F2D">
        <w:rPr>
          <w:szCs w:val="30"/>
        </w:rPr>
        <w:t>on</w:t>
      </w:r>
      <w:proofErr w:type="spellEnd"/>
      <w:r w:rsidRPr="00F06F2D">
        <w:rPr>
          <w:szCs w:val="30"/>
        </w:rPr>
        <w:t> listeners are automatically unbound, but we’ll need to call the above closure manually on the $destroy event:</w:t>
      </w:r>
    </w:p>
    <w:p w14:paraId="416AC321" w14:textId="27E52515" w:rsidR="009346CD" w:rsidRPr="009346CD" w:rsidRDefault="009346CD" w:rsidP="009346CD">
      <w:pPr>
        <w:pStyle w:val="ListBullet"/>
        <w:numPr>
          <w:ilvl w:val="0"/>
          <w:numId w:val="7"/>
        </w:numPr>
        <w:rPr>
          <w:szCs w:val="30"/>
        </w:rPr>
      </w:pPr>
      <w:r w:rsidRPr="009346CD">
        <w:rPr>
          <w:szCs w:val="30"/>
        </w:rPr>
        <w:lastRenderedPageBreak/>
        <w:t>Moment JS</w:t>
      </w:r>
    </w:p>
    <w:p w14:paraId="2BADAACB" w14:textId="77777777" w:rsidR="009346CD" w:rsidRPr="009346CD" w:rsidRDefault="009346CD" w:rsidP="009346CD">
      <w:pPr>
        <w:pStyle w:val="ListBullet"/>
        <w:rPr>
          <w:szCs w:val="30"/>
        </w:rPr>
      </w:pPr>
      <w:r w:rsidRPr="009346CD">
        <w:rPr>
          <w:szCs w:val="30"/>
        </w:rPr>
        <w:t>Parse, Validate, Manipulate and display date and time in JS</w:t>
      </w:r>
    </w:p>
    <w:p w14:paraId="1F388865" w14:textId="77777777" w:rsidR="003D4AD6" w:rsidRPr="003D4AD6" w:rsidRDefault="009346CD" w:rsidP="003D4AD6">
      <w:pPr>
        <w:pStyle w:val="ListBullet"/>
        <w:rPr>
          <w:szCs w:val="30"/>
        </w:rPr>
      </w:pPr>
      <w:r w:rsidRPr="00AC2787">
        <w:rPr>
          <w:szCs w:val="30"/>
        </w:rPr>
        <w:t>Multiple Locale Support</w:t>
      </w:r>
    </w:p>
    <w:p w14:paraId="2600CD9C" w14:textId="078BB535" w:rsidR="003D4AD6" w:rsidRPr="003D4AD6" w:rsidRDefault="003D4AD6" w:rsidP="003D4AD6">
      <w:pPr>
        <w:pStyle w:val="ListBullet"/>
        <w:rPr>
          <w:szCs w:val="30"/>
        </w:rPr>
      </w:pPr>
      <w:r w:rsidRPr="00AC2787">
        <w:rPr>
          <w:szCs w:val="30"/>
        </w:rPr>
        <w:t>It supports internationalization and time zone</w:t>
      </w:r>
    </w:p>
    <w:p w14:paraId="19AD7B2E" w14:textId="77777777" w:rsidR="00AC2787" w:rsidRDefault="00AC2787" w:rsidP="00EB04A5">
      <w:pPr>
        <w:pStyle w:val="ListBullet"/>
        <w:numPr>
          <w:ilvl w:val="0"/>
          <w:numId w:val="7"/>
        </w:numPr>
      </w:pPr>
      <w:r>
        <w:t xml:space="preserve">Underscore.js </w:t>
      </w:r>
    </w:p>
    <w:p w14:paraId="4FF7F5D9" w14:textId="30644260" w:rsidR="009346CD" w:rsidRDefault="00AC2787" w:rsidP="00AC2787">
      <w:pPr>
        <w:pStyle w:val="ListBullet"/>
        <w:rPr>
          <w:szCs w:val="30"/>
        </w:rPr>
      </w:pPr>
      <w:r>
        <w:rPr>
          <w:szCs w:val="30"/>
        </w:rPr>
        <w:t>A</w:t>
      </w:r>
      <w:r w:rsidRPr="00AC2787">
        <w:rPr>
          <w:szCs w:val="30"/>
        </w:rPr>
        <w:t xml:space="preserve"> popular JavaScript library that contains 112 commonly needed helper functions.</w:t>
      </w:r>
    </w:p>
    <w:p w14:paraId="12D2B56D" w14:textId="3EB02542" w:rsidR="007112A6" w:rsidRDefault="007112A6" w:rsidP="007112A6">
      <w:pPr>
        <w:pStyle w:val="ListBullet"/>
        <w:numPr>
          <w:ilvl w:val="0"/>
          <w:numId w:val="7"/>
        </w:numPr>
        <w:rPr>
          <w:szCs w:val="30"/>
        </w:rPr>
      </w:pPr>
      <w:r>
        <w:rPr>
          <w:szCs w:val="30"/>
        </w:rPr>
        <w:t>D3 JS</w:t>
      </w:r>
    </w:p>
    <w:p w14:paraId="6D103E86" w14:textId="77777777" w:rsidR="00DB3592" w:rsidRDefault="007112A6" w:rsidP="00DB3592">
      <w:pPr>
        <w:pStyle w:val="ListBullet"/>
        <w:rPr>
          <w:szCs w:val="30"/>
        </w:rPr>
      </w:pPr>
      <w:r w:rsidRPr="00DB3592">
        <w:rPr>
          <w:szCs w:val="30"/>
        </w:rPr>
        <w:t>D3.js or just D3 for Data-Driven Documents is a JavaScript library for producing dynamic, interactive data visualizations in web browsers</w:t>
      </w:r>
    </w:p>
    <w:p w14:paraId="222D73BD" w14:textId="233B7C3D" w:rsidR="00EF61DB" w:rsidRPr="00DB3592" w:rsidRDefault="00EF61DB" w:rsidP="00DB3592">
      <w:pPr>
        <w:pStyle w:val="ListBullet"/>
        <w:rPr>
          <w:szCs w:val="30"/>
        </w:rPr>
      </w:pPr>
      <w:r w:rsidRPr="00DB3592">
        <w:rPr>
          <w:szCs w:val="30"/>
        </w:rPr>
        <w:t>written in JavaScript and uses a functional style which means you can reuse code and add specific functions to your heart's content</w:t>
      </w:r>
    </w:p>
    <w:p w14:paraId="6E835065" w14:textId="7B72B68D" w:rsidR="007112A6" w:rsidRDefault="00B363BC" w:rsidP="00B363BC">
      <w:pPr>
        <w:pStyle w:val="ListBullet"/>
        <w:numPr>
          <w:ilvl w:val="0"/>
          <w:numId w:val="7"/>
        </w:numPr>
        <w:rPr>
          <w:szCs w:val="30"/>
        </w:rPr>
      </w:pPr>
      <w:proofErr w:type="spellStart"/>
      <w:r>
        <w:rPr>
          <w:szCs w:val="30"/>
        </w:rPr>
        <w:t>TypeScript</w:t>
      </w:r>
      <w:proofErr w:type="spellEnd"/>
    </w:p>
    <w:p w14:paraId="0DC40A59" w14:textId="77777777" w:rsidR="00B363BC" w:rsidRPr="00481B9E" w:rsidRDefault="00B363BC" w:rsidP="00B363BC">
      <w:pPr>
        <w:pStyle w:val="ListBullet"/>
        <w:rPr>
          <w:szCs w:val="30"/>
        </w:rPr>
      </w:pPr>
      <w:r w:rsidRPr="00481B9E">
        <w:rPr>
          <w:szCs w:val="30"/>
        </w:rPr>
        <w:t xml:space="preserve">Due to the static typing, code written in </w:t>
      </w:r>
      <w:proofErr w:type="spellStart"/>
      <w:r w:rsidRPr="00481B9E">
        <w:rPr>
          <w:szCs w:val="30"/>
        </w:rPr>
        <w:t>TypeScript</w:t>
      </w:r>
      <w:proofErr w:type="spellEnd"/>
      <w:r w:rsidRPr="00481B9E">
        <w:rPr>
          <w:szCs w:val="30"/>
        </w:rPr>
        <w:t xml:space="preserve"> is more predictable, and is generally easier to debug.</w:t>
      </w:r>
    </w:p>
    <w:p w14:paraId="34CDC07D" w14:textId="77777777" w:rsidR="00B363BC" w:rsidRPr="00481B9E" w:rsidRDefault="00B363BC" w:rsidP="00B363BC">
      <w:pPr>
        <w:pStyle w:val="ListBullet"/>
        <w:rPr>
          <w:szCs w:val="30"/>
        </w:rPr>
      </w:pPr>
      <w:r w:rsidRPr="00481B9E">
        <w:rPr>
          <w:szCs w:val="30"/>
        </w:rPr>
        <w:t>Makes it easier to organize the code base for very large and complicated apps thanks to modules, namespaces and strong OOP support.</w:t>
      </w:r>
    </w:p>
    <w:p w14:paraId="545E522D" w14:textId="77777777" w:rsidR="00B363BC" w:rsidRPr="00481B9E" w:rsidRDefault="00B363BC" w:rsidP="00B363BC">
      <w:pPr>
        <w:pStyle w:val="ListBullet"/>
        <w:rPr>
          <w:szCs w:val="30"/>
        </w:rPr>
      </w:pPr>
      <w:proofErr w:type="spellStart"/>
      <w:r w:rsidRPr="00481B9E">
        <w:rPr>
          <w:szCs w:val="30"/>
        </w:rPr>
        <w:t>TypeScript</w:t>
      </w:r>
      <w:proofErr w:type="spellEnd"/>
      <w:r w:rsidRPr="00481B9E">
        <w:rPr>
          <w:szCs w:val="30"/>
        </w:rPr>
        <w:t xml:space="preserve"> has a compilation step to JavaScript that catches all kinds of errors before they reach runtime and break something.</w:t>
      </w:r>
    </w:p>
    <w:p w14:paraId="4A14321E" w14:textId="77777777" w:rsidR="00EB04A5" w:rsidRDefault="00B363BC" w:rsidP="00EB04A5">
      <w:pPr>
        <w:pStyle w:val="ListBullet"/>
        <w:rPr>
          <w:szCs w:val="30"/>
        </w:rPr>
      </w:pPr>
      <w:r w:rsidRPr="00481B9E">
        <w:rPr>
          <w:szCs w:val="30"/>
        </w:rPr>
        <w:t xml:space="preserve">The upcoming Angular 2 framework is written in </w:t>
      </w:r>
      <w:proofErr w:type="spellStart"/>
      <w:r w:rsidRPr="00481B9E">
        <w:rPr>
          <w:szCs w:val="30"/>
        </w:rPr>
        <w:t>TypeScript</w:t>
      </w:r>
      <w:proofErr w:type="spellEnd"/>
      <w:r w:rsidRPr="00481B9E">
        <w:rPr>
          <w:szCs w:val="30"/>
        </w:rPr>
        <w:t xml:space="preserve"> and it's recommended that developers use the language in their projects as well.</w:t>
      </w:r>
    </w:p>
    <w:p w14:paraId="203F0C69" w14:textId="03D3806B" w:rsidR="00EB04A5" w:rsidRPr="00EB04A5" w:rsidRDefault="00EB04A5" w:rsidP="00EB04A5">
      <w:pPr>
        <w:pStyle w:val="ListBullet"/>
        <w:rPr>
          <w:szCs w:val="30"/>
        </w:rPr>
      </w:pPr>
      <w:r w:rsidRPr="00EB04A5">
        <w:t xml:space="preserve">A very distinctive feature of </w:t>
      </w:r>
      <w:proofErr w:type="spellStart"/>
      <w:r w:rsidRPr="00EB04A5">
        <w:t>TypeScript</w:t>
      </w:r>
      <w:proofErr w:type="spellEnd"/>
      <w:r w:rsidRPr="00EB04A5">
        <w:t xml:space="preserve"> is the support of static typing. This means that you can declare the types of variables, and the compiler will make sure that they aren't assigned the wrong types of values. If type declarations are omitted, they will be inferred automatically from your code.</w:t>
      </w:r>
    </w:p>
    <w:p w14:paraId="74C317BD" w14:textId="4F3683FC" w:rsidR="00B363BC" w:rsidRDefault="006D24AC" w:rsidP="00B363BC">
      <w:pPr>
        <w:pStyle w:val="ListBullet"/>
      </w:pPr>
      <w:r>
        <w:t>Interfaces</w:t>
      </w:r>
    </w:p>
    <w:p w14:paraId="42B4838B" w14:textId="5FD82472" w:rsidR="006D24AC" w:rsidRPr="006D24AC" w:rsidRDefault="006D24AC" w:rsidP="006D24AC">
      <w:pPr>
        <w:pStyle w:val="ListBullet"/>
        <w:numPr>
          <w:ilvl w:val="2"/>
          <w:numId w:val="7"/>
        </w:numPr>
        <w:rPr>
          <w:rFonts w:ascii="Times New Roman" w:hAnsi="Times New Roman"/>
          <w:sz w:val="24"/>
        </w:rPr>
      </w:pPr>
      <w:r w:rsidRPr="006D24AC">
        <w:t>Interfaces are used to type-check whether an object fits a certain stru</w:t>
      </w:r>
      <w:r>
        <w:t xml:space="preserve">cture. By defining an interface, </w:t>
      </w:r>
      <w:r w:rsidRPr="006D24AC">
        <w:t>we can name a specific combination of variables, making sure that they will always go together.</w:t>
      </w:r>
    </w:p>
    <w:p w14:paraId="7282A027" w14:textId="77777777" w:rsidR="006D24AC" w:rsidRPr="006D24AC" w:rsidRDefault="006D24AC" w:rsidP="006D24AC">
      <w:pPr>
        <w:pStyle w:val="ListBullet"/>
        <w:rPr>
          <w:rFonts w:ascii="Times New Roman" w:hAnsi="Times New Roman"/>
          <w:sz w:val="24"/>
        </w:rPr>
      </w:pPr>
      <w:proofErr w:type="spellStart"/>
      <w:r w:rsidRPr="006D24AC">
        <w:lastRenderedPageBreak/>
        <w:t>TypeScript</w:t>
      </w:r>
      <w:proofErr w:type="spellEnd"/>
      <w:r w:rsidRPr="006D24AC">
        <w:t xml:space="preserve"> offers a class system that is very similar to the one in these languages, including inheritance, abstract classes, interface implementations, setters/getters, and more.</w:t>
      </w:r>
    </w:p>
    <w:p w14:paraId="2AD89ACE" w14:textId="77777777" w:rsidR="00E94FF0" w:rsidRPr="007E4D9A" w:rsidRDefault="00E94FF0" w:rsidP="007E4D9A">
      <w:pPr>
        <w:pStyle w:val="ListBullet"/>
      </w:pPr>
      <w:r w:rsidRPr="00E94FF0">
        <w:t xml:space="preserve">Generics are templates that allow the same function to accept arguments of various different </w:t>
      </w:r>
      <w:r w:rsidRPr="007E4D9A">
        <w:t>types. Creating reusable components using generics is better than using the </w:t>
      </w:r>
      <w:r w:rsidRPr="007E4D9A">
        <w:rPr>
          <w:rFonts w:eastAsiaTheme="minorHAnsi"/>
        </w:rPr>
        <w:t>any</w:t>
      </w:r>
      <w:r w:rsidRPr="007E4D9A">
        <w:t> data type, as generics preserve the types of the variables that go in and out of them.</w:t>
      </w:r>
    </w:p>
    <w:p w14:paraId="7388150E" w14:textId="77777777" w:rsidR="007E4D9A" w:rsidRPr="007E4D9A" w:rsidRDefault="007E4D9A" w:rsidP="007E4D9A">
      <w:pPr>
        <w:pStyle w:val="ListBullet"/>
      </w:pPr>
      <w:proofErr w:type="spellStart"/>
      <w:r w:rsidRPr="007E4D9A">
        <w:t>TypeScript</w:t>
      </w:r>
      <w:proofErr w:type="spellEnd"/>
      <w:r w:rsidRPr="007E4D9A">
        <w:t xml:space="preserve"> introduces a syntax for exporting and importing modules, but cannot handle the actual wiring between files. To enable external modules TS relies on third-party libraries: </w:t>
      </w:r>
      <w:hyperlink r:id="rId19" w:tgtFrame="_blank" w:history="1">
        <w:r w:rsidRPr="007E4D9A">
          <w:t>require.js</w:t>
        </w:r>
      </w:hyperlink>
      <w:r w:rsidRPr="007E4D9A">
        <w:t> for browser apps and </w:t>
      </w:r>
      <w:hyperlink r:id="rId20" w:tgtFrame="_blank" w:history="1">
        <w:proofErr w:type="spellStart"/>
        <w:r w:rsidRPr="007E4D9A">
          <w:t>CommonJS</w:t>
        </w:r>
        <w:proofErr w:type="spellEnd"/>
      </w:hyperlink>
      <w:r w:rsidRPr="007E4D9A">
        <w:t> for Node.js. </w:t>
      </w:r>
    </w:p>
    <w:p w14:paraId="03C8F39D" w14:textId="76DC3AA8" w:rsidR="006D24AC" w:rsidRDefault="000631B7" w:rsidP="000631B7">
      <w:pPr>
        <w:pStyle w:val="ListBullet"/>
        <w:numPr>
          <w:ilvl w:val="0"/>
          <w:numId w:val="7"/>
        </w:numPr>
      </w:pPr>
      <w:r>
        <w:t>Promises</w:t>
      </w:r>
    </w:p>
    <w:p w14:paraId="78BE0EDE" w14:textId="77777777" w:rsidR="005F0076" w:rsidRPr="005F0076" w:rsidRDefault="005F0076" w:rsidP="005F0076">
      <w:pPr>
        <w:pStyle w:val="ListBullet"/>
        <w:rPr>
          <w:rFonts w:ascii="Times New Roman" w:hAnsi="Times New Roman"/>
          <w:sz w:val="24"/>
        </w:rPr>
      </w:pPr>
      <w:r w:rsidRPr="005F0076">
        <w:rPr>
          <w:shd w:val="clear" w:color="auto" w:fill="F6F9FA"/>
        </w:rPr>
        <w:t>Promises in AngularJS are provided by the built-in</w:t>
      </w:r>
      <w:r w:rsidRPr="005F0076">
        <w:rPr>
          <w:rStyle w:val="apple-converted-space"/>
          <w:rFonts w:ascii="Helvetica" w:hAnsi="Helvetica"/>
          <w:color w:val="222222"/>
          <w:sz w:val="23"/>
          <w:szCs w:val="23"/>
          <w:shd w:val="clear" w:color="auto" w:fill="F6F9FA"/>
        </w:rPr>
        <w:t> </w:t>
      </w:r>
      <w:r w:rsidRPr="005F0076">
        <w:rPr>
          <w:rStyle w:val="HTMLCode"/>
          <w:color w:val="222222"/>
          <w:sz w:val="16"/>
          <w:szCs w:val="16"/>
          <w:bdr w:val="single" w:sz="6" w:space="0" w:color="E1E1E1" w:frame="1"/>
          <w:shd w:val="clear" w:color="auto" w:fill="F1F1F1"/>
        </w:rPr>
        <w:t>$q</w:t>
      </w:r>
      <w:r w:rsidRPr="005F0076">
        <w:rPr>
          <w:rStyle w:val="apple-converted-space"/>
          <w:rFonts w:ascii="Helvetica" w:hAnsi="Helvetica"/>
          <w:color w:val="222222"/>
          <w:sz w:val="23"/>
          <w:szCs w:val="23"/>
          <w:shd w:val="clear" w:color="auto" w:fill="F6F9FA"/>
        </w:rPr>
        <w:t> </w:t>
      </w:r>
      <w:r w:rsidRPr="005F0076">
        <w:rPr>
          <w:shd w:val="clear" w:color="auto" w:fill="F6F9FA"/>
        </w:rPr>
        <w:t xml:space="preserve">service. </w:t>
      </w:r>
    </w:p>
    <w:p w14:paraId="540482F6" w14:textId="2E4D61D2" w:rsidR="005F0076" w:rsidRPr="005F0076" w:rsidRDefault="005F0076" w:rsidP="005F0076">
      <w:pPr>
        <w:pStyle w:val="ListBullet"/>
        <w:rPr>
          <w:rFonts w:ascii="Times New Roman" w:hAnsi="Times New Roman"/>
          <w:sz w:val="24"/>
        </w:rPr>
      </w:pPr>
      <w:r w:rsidRPr="005F0076">
        <w:rPr>
          <w:shd w:val="clear" w:color="auto" w:fill="F6F9FA"/>
        </w:rPr>
        <w:t>They provide a way to execute asynchronous functions in series by registering them with a promise object.</w:t>
      </w:r>
    </w:p>
    <w:p w14:paraId="0521496E" w14:textId="77777777" w:rsidR="000B5508" w:rsidRPr="000B5508" w:rsidRDefault="000B5508" w:rsidP="000B5508">
      <w:pPr>
        <w:pStyle w:val="ListBullet"/>
        <w:rPr>
          <w:rFonts w:ascii="Times New Roman" w:hAnsi="Times New Roman"/>
          <w:sz w:val="24"/>
        </w:rPr>
      </w:pPr>
      <w:r w:rsidRPr="000B5508">
        <w:t xml:space="preserve">A deferred object is simply an object that exposes a promise as well as the associated methods for resolving that promise. </w:t>
      </w:r>
    </w:p>
    <w:p w14:paraId="42AC1E4A" w14:textId="77777777" w:rsidR="000B5508" w:rsidRPr="008C19C3" w:rsidRDefault="000B5508" w:rsidP="009B50AA">
      <w:pPr>
        <w:pStyle w:val="ListBullet"/>
        <w:numPr>
          <w:ilvl w:val="2"/>
          <w:numId w:val="7"/>
        </w:numPr>
      </w:pPr>
      <w:r w:rsidRPr="008C19C3">
        <w:t>It is constructed using the </w:t>
      </w:r>
      <w:r w:rsidRPr="008C19C3">
        <w:rPr>
          <w:rFonts w:eastAsiaTheme="minorHAnsi"/>
        </w:rPr>
        <w:t>$</w:t>
      </w:r>
      <w:proofErr w:type="spellStart"/>
      <w:proofErr w:type="gramStart"/>
      <w:r w:rsidRPr="008C19C3">
        <w:rPr>
          <w:rFonts w:eastAsiaTheme="minorHAnsi"/>
        </w:rPr>
        <w:t>q.deferred</w:t>
      </w:r>
      <w:proofErr w:type="spellEnd"/>
      <w:proofErr w:type="gramEnd"/>
      <w:r w:rsidRPr="008C19C3">
        <w:rPr>
          <w:rFonts w:eastAsiaTheme="minorHAnsi"/>
        </w:rPr>
        <w:t>()</w:t>
      </w:r>
      <w:r w:rsidRPr="008C19C3">
        <w:t xml:space="preserve"> function </w:t>
      </w:r>
    </w:p>
    <w:p w14:paraId="4C17FC26" w14:textId="77777777" w:rsidR="000B5508" w:rsidRPr="008C19C3" w:rsidRDefault="000B5508" w:rsidP="009B50AA">
      <w:pPr>
        <w:pStyle w:val="ListBullet"/>
        <w:numPr>
          <w:ilvl w:val="2"/>
          <w:numId w:val="7"/>
        </w:numPr>
      </w:pPr>
      <w:r w:rsidRPr="008C19C3">
        <w:t xml:space="preserve"> exposes three main methods: </w:t>
      </w:r>
      <w:proofErr w:type="gramStart"/>
      <w:r w:rsidRPr="008C19C3">
        <w:rPr>
          <w:rFonts w:eastAsiaTheme="minorHAnsi"/>
        </w:rPr>
        <w:t>resolve(</w:t>
      </w:r>
      <w:proofErr w:type="gramEnd"/>
      <w:r w:rsidRPr="008C19C3">
        <w:rPr>
          <w:rFonts w:eastAsiaTheme="minorHAnsi"/>
        </w:rPr>
        <w:t>)</w:t>
      </w:r>
      <w:r w:rsidRPr="008C19C3">
        <w:t>, </w:t>
      </w:r>
      <w:r w:rsidRPr="008C19C3">
        <w:rPr>
          <w:rFonts w:eastAsiaTheme="minorHAnsi"/>
        </w:rPr>
        <w:t>reject()</w:t>
      </w:r>
      <w:r w:rsidRPr="008C19C3">
        <w:t>, and </w:t>
      </w:r>
      <w:r w:rsidRPr="008C19C3">
        <w:rPr>
          <w:rFonts w:eastAsiaTheme="minorHAnsi"/>
        </w:rPr>
        <w:t>notify()</w:t>
      </w:r>
      <w:r w:rsidRPr="008C19C3">
        <w:t xml:space="preserve">. </w:t>
      </w:r>
    </w:p>
    <w:p w14:paraId="355EF875" w14:textId="4F31176B" w:rsidR="000B5508" w:rsidRPr="008C19C3" w:rsidRDefault="000B5508" w:rsidP="009B50AA">
      <w:pPr>
        <w:pStyle w:val="ListBullet"/>
        <w:numPr>
          <w:ilvl w:val="2"/>
          <w:numId w:val="7"/>
        </w:numPr>
      </w:pPr>
      <w:r w:rsidRPr="008C19C3">
        <w:t>The associated promise object can be accessed via the </w:t>
      </w:r>
      <w:r w:rsidRPr="008C19C3">
        <w:rPr>
          <w:rFonts w:eastAsiaTheme="minorHAnsi"/>
        </w:rPr>
        <w:t>promise</w:t>
      </w:r>
      <w:r w:rsidRPr="008C19C3">
        <w:t> property.</w:t>
      </w:r>
    </w:p>
    <w:p w14:paraId="5CDCF178" w14:textId="3990E17D" w:rsidR="00DA59BD" w:rsidRPr="008C19C3" w:rsidRDefault="00DA59BD" w:rsidP="009B50AA">
      <w:pPr>
        <w:pStyle w:val="ListBullet"/>
        <w:numPr>
          <w:ilvl w:val="2"/>
          <w:numId w:val="7"/>
        </w:numPr>
      </w:pPr>
      <w:r w:rsidRPr="008C19C3">
        <w:t>The parameter of the </w:t>
      </w:r>
      <w:proofErr w:type="gramStart"/>
      <w:r w:rsidRPr="008C19C3">
        <w:rPr>
          <w:rFonts w:eastAsiaTheme="minorHAnsi"/>
        </w:rPr>
        <w:t>resolve(</w:t>
      </w:r>
      <w:proofErr w:type="gramEnd"/>
      <w:r w:rsidRPr="008C19C3">
        <w:rPr>
          <w:rFonts w:eastAsiaTheme="minorHAnsi"/>
        </w:rPr>
        <w:t>)</w:t>
      </w:r>
      <w:r w:rsidRPr="008C19C3">
        <w:t xml:space="preserve"> function will be passed to the </w:t>
      </w:r>
      <w:proofErr w:type="spellStart"/>
      <w:r w:rsidRPr="008C19C3">
        <w:t>callback</w:t>
      </w:r>
      <w:proofErr w:type="spellEnd"/>
      <w:r w:rsidRPr="008C19C3">
        <w:t xml:space="preserve"> function</w:t>
      </w:r>
      <w:r w:rsidR="00047F02" w:rsidRPr="008C19C3">
        <w:t xml:space="preserve"> made by then() function</w:t>
      </w:r>
      <w:r w:rsidRPr="008C19C3">
        <w:t>.</w:t>
      </w:r>
    </w:p>
    <w:p w14:paraId="2D374B18" w14:textId="77777777" w:rsidR="00047F02" w:rsidRPr="008C19C3" w:rsidRDefault="00047F02" w:rsidP="009B50AA">
      <w:pPr>
        <w:pStyle w:val="ListBullet"/>
        <w:numPr>
          <w:ilvl w:val="2"/>
          <w:numId w:val="7"/>
        </w:numPr>
      </w:pPr>
      <w:r w:rsidRPr="008C19C3">
        <w:t>we can call the </w:t>
      </w:r>
      <w:proofErr w:type="gramStart"/>
      <w:r w:rsidRPr="008C19C3">
        <w:rPr>
          <w:rFonts w:eastAsiaTheme="minorHAnsi"/>
        </w:rPr>
        <w:t>reject(</w:t>
      </w:r>
      <w:proofErr w:type="gramEnd"/>
      <w:r w:rsidRPr="008C19C3">
        <w:rPr>
          <w:rFonts w:eastAsiaTheme="minorHAnsi"/>
        </w:rPr>
        <w:t>)</w:t>
      </w:r>
      <w:r w:rsidRPr="008C19C3">
        <w:t> method if something goes wrong</w:t>
      </w:r>
    </w:p>
    <w:p w14:paraId="39CBC2B1" w14:textId="77777777" w:rsidR="00047F02" w:rsidRPr="008C19C3" w:rsidRDefault="00047F02" w:rsidP="009B50AA">
      <w:pPr>
        <w:pStyle w:val="ListBullet"/>
        <w:numPr>
          <w:ilvl w:val="2"/>
          <w:numId w:val="7"/>
        </w:numPr>
      </w:pPr>
      <w:r w:rsidRPr="008C19C3">
        <w:t>The second parameter of the </w:t>
      </w:r>
      <w:proofErr w:type="gramStart"/>
      <w:r w:rsidRPr="008C19C3">
        <w:rPr>
          <w:rFonts w:eastAsiaTheme="minorHAnsi"/>
        </w:rPr>
        <w:t>then(</w:t>
      </w:r>
      <w:proofErr w:type="gramEnd"/>
      <w:r w:rsidRPr="008C19C3">
        <w:rPr>
          <w:rFonts w:eastAsiaTheme="minorHAnsi"/>
        </w:rPr>
        <w:t>)</w:t>
      </w:r>
      <w:r w:rsidRPr="008C19C3">
        <w:t xml:space="preserve"> method is an optional error handling </w:t>
      </w:r>
      <w:proofErr w:type="spellStart"/>
      <w:r w:rsidRPr="008C19C3">
        <w:t>callback</w:t>
      </w:r>
      <w:proofErr w:type="spellEnd"/>
      <w:r w:rsidRPr="008C19C3">
        <w:t xml:space="preserve"> function that'll be called if and only if the promise is rejected.</w:t>
      </w:r>
    </w:p>
    <w:p w14:paraId="44153A8A" w14:textId="77777777" w:rsidR="00105F49" w:rsidRDefault="000A74D7" w:rsidP="00105F49">
      <w:pPr>
        <w:pStyle w:val="ListBullet"/>
        <w:numPr>
          <w:ilvl w:val="2"/>
          <w:numId w:val="7"/>
        </w:numPr>
      </w:pPr>
      <w:r w:rsidRPr="008C19C3">
        <w:t>Using $q constructor: The </w:t>
      </w:r>
      <w:r w:rsidRPr="008C19C3">
        <w:rPr>
          <w:rFonts w:eastAsiaTheme="minorHAnsi"/>
        </w:rPr>
        <w:t>$q</w:t>
      </w:r>
      <w:r w:rsidRPr="008C19C3">
        <w:t xml:space="preserve"> service itself is also a function that allows you to quickly convert a </w:t>
      </w:r>
      <w:proofErr w:type="spellStart"/>
      <w:r w:rsidRPr="008C19C3">
        <w:t>callback</w:t>
      </w:r>
      <w:proofErr w:type="spellEnd"/>
      <w:r w:rsidRPr="008C19C3">
        <w:t xml:space="preserve"> based asynchronous function into a promise based solution.</w:t>
      </w:r>
    </w:p>
    <w:p w14:paraId="60F8F4A9" w14:textId="7D7393C0" w:rsidR="00105F49" w:rsidRPr="00105F49" w:rsidRDefault="00105F49" w:rsidP="00105F49">
      <w:pPr>
        <w:pStyle w:val="ListBullet"/>
        <w:numPr>
          <w:ilvl w:val="2"/>
          <w:numId w:val="7"/>
        </w:numPr>
      </w:pPr>
      <w:r>
        <w:t>T</w:t>
      </w:r>
      <w:r w:rsidRPr="00105F49">
        <w:t>he deferred object exposes the Promise instance and its APIs which are to be used for resolving the promise. A new instance of deferred is constructed by calling $</w:t>
      </w:r>
      <w:proofErr w:type="spellStart"/>
      <w:proofErr w:type="gramStart"/>
      <w:r w:rsidRPr="00105F49">
        <w:t>q.defer</w:t>
      </w:r>
      <w:proofErr w:type="spellEnd"/>
      <w:proofErr w:type="gramEnd"/>
      <w:r w:rsidRPr="00105F49">
        <w:t>(). It exposes three methods:</w:t>
      </w:r>
    </w:p>
    <w:p w14:paraId="49CED89B" w14:textId="77777777" w:rsidR="00105F49" w:rsidRDefault="00105F49" w:rsidP="00105F49">
      <w:pPr>
        <w:pStyle w:val="ListBullet"/>
        <w:numPr>
          <w:ilvl w:val="3"/>
          <w:numId w:val="7"/>
        </w:numPr>
      </w:pPr>
      <w:r>
        <w:rPr>
          <w:b/>
          <w:bCs/>
        </w:rPr>
        <w:lastRenderedPageBreak/>
        <w:t>resolve</w:t>
      </w:r>
      <w:r>
        <w:t>: resolves a promise with a value.</w:t>
      </w:r>
    </w:p>
    <w:p w14:paraId="1F589AC3" w14:textId="77777777" w:rsidR="00105F49" w:rsidRDefault="00105F49" w:rsidP="00F568BB">
      <w:pPr>
        <w:pStyle w:val="ListBullet"/>
        <w:numPr>
          <w:ilvl w:val="3"/>
          <w:numId w:val="7"/>
        </w:numPr>
      </w:pPr>
      <w:r>
        <w:rPr>
          <w:b/>
          <w:bCs/>
        </w:rPr>
        <w:t>reject</w:t>
      </w:r>
      <w:r>
        <w:t>: rejects a promise with a reason.</w:t>
      </w:r>
    </w:p>
    <w:p w14:paraId="2535E643" w14:textId="77777777" w:rsidR="00105F49" w:rsidRDefault="00105F49" w:rsidP="00F568BB">
      <w:pPr>
        <w:pStyle w:val="ListBullet"/>
        <w:numPr>
          <w:ilvl w:val="3"/>
          <w:numId w:val="7"/>
        </w:numPr>
      </w:pPr>
      <w:r>
        <w:rPr>
          <w:b/>
          <w:bCs/>
        </w:rPr>
        <w:t>notify</w:t>
      </w:r>
      <w:r>
        <w:t>: provides status updates.</w:t>
      </w:r>
    </w:p>
    <w:p w14:paraId="1FCF4D64" w14:textId="77777777" w:rsidR="00105F49" w:rsidRDefault="00105F49" w:rsidP="00150FAF">
      <w:pPr>
        <w:pStyle w:val="ListBullet"/>
        <w:numPr>
          <w:ilvl w:val="0"/>
          <w:numId w:val="0"/>
        </w:numPr>
        <w:ind w:left="1364"/>
        <w:rPr>
          <w:rFonts w:ascii="Times New Roman" w:hAnsi="Times New Roman"/>
          <w:color w:val="auto"/>
          <w:sz w:val="24"/>
        </w:rPr>
      </w:pPr>
    </w:p>
    <w:p w14:paraId="42504C3E" w14:textId="1D89B0A1" w:rsidR="00105F49" w:rsidRPr="008C19C3" w:rsidRDefault="00105F49" w:rsidP="00F568BB">
      <w:pPr>
        <w:pStyle w:val="ListBullet"/>
        <w:numPr>
          <w:ilvl w:val="0"/>
          <w:numId w:val="0"/>
        </w:numPr>
        <w:ind w:left="2084"/>
      </w:pPr>
    </w:p>
    <w:p w14:paraId="6E344830" w14:textId="4863E785" w:rsidR="00A222AB" w:rsidRPr="008C19C3" w:rsidRDefault="00A222AB" w:rsidP="009B50AA">
      <w:pPr>
        <w:pStyle w:val="ListBullet"/>
        <w:numPr>
          <w:ilvl w:val="2"/>
          <w:numId w:val="7"/>
        </w:numPr>
      </w:pPr>
      <w:proofErr w:type="gramStart"/>
      <w:r w:rsidRPr="008C19C3">
        <w:rPr>
          <w:rFonts w:eastAsiaTheme="minorHAnsi"/>
        </w:rPr>
        <w:t>finally(</w:t>
      </w:r>
      <w:proofErr w:type="gramEnd"/>
      <w:r w:rsidRPr="008C19C3">
        <w:rPr>
          <w:rFonts w:eastAsiaTheme="minorHAnsi"/>
        </w:rPr>
        <w:t>)</w:t>
      </w:r>
      <w:r w:rsidRPr="008C19C3">
        <w:t> method: to ensure a specific function executes regardless of the result of the promise</w:t>
      </w:r>
    </w:p>
    <w:p w14:paraId="38E3C799" w14:textId="77777777" w:rsidR="008C19C3" w:rsidRPr="008C19C3" w:rsidRDefault="008C19C3" w:rsidP="009B50AA">
      <w:pPr>
        <w:pStyle w:val="ListBullet"/>
        <w:numPr>
          <w:ilvl w:val="2"/>
          <w:numId w:val="7"/>
        </w:numPr>
      </w:pPr>
      <w:proofErr w:type="gramStart"/>
      <w:r w:rsidRPr="008C19C3">
        <w:t>then(</w:t>
      </w:r>
      <w:proofErr w:type="spellStart"/>
      <w:proofErr w:type="gramEnd"/>
      <w:r w:rsidRPr="008C19C3">
        <w:t>successCallback</w:t>
      </w:r>
      <w:proofErr w:type="spellEnd"/>
      <w:r w:rsidRPr="008C19C3">
        <w:t xml:space="preserve">, </w:t>
      </w:r>
      <w:proofErr w:type="spellStart"/>
      <w:r w:rsidRPr="008C19C3">
        <w:t>errorCallback</w:t>
      </w:r>
      <w:proofErr w:type="spellEnd"/>
      <w:r w:rsidRPr="008C19C3">
        <w:t xml:space="preserve">, </w:t>
      </w:r>
      <w:proofErr w:type="spellStart"/>
      <w:r w:rsidRPr="008C19C3">
        <w:t>notifyCallback</w:t>
      </w:r>
      <w:proofErr w:type="spellEnd"/>
      <w:r w:rsidRPr="008C19C3">
        <w:t xml:space="preserve">)- The Regardless promise is resolved or rejected, it calls one of the success or error </w:t>
      </w:r>
      <w:proofErr w:type="spellStart"/>
      <w:r w:rsidRPr="008C19C3">
        <w:t>callback</w:t>
      </w:r>
      <w:proofErr w:type="spellEnd"/>
      <w:r w:rsidRPr="008C19C3">
        <w:t xml:space="preserve">. Notification </w:t>
      </w:r>
      <w:proofErr w:type="spellStart"/>
      <w:r w:rsidRPr="008C19C3">
        <w:t>callback</w:t>
      </w:r>
      <w:proofErr w:type="spellEnd"/>
      <w:r w:rsidRPr="008C19C3">
        <w:t xml:space="preserve"> may be called zero or more than one time.</w:t>
      </w:r>
    </w:p>
    <w:p w14:paraId="156D0BAE" w14:textId="77777777" w:rsidR="008C19C3" w:rsidRPr="008C19C3" w:rsidRDefault="008C19C3" w:rsidP="009B50AA">
      <w:pPr>
        <w:pStyle w:val="ListBullet"/>
        <w:numPr>
          <w:ilvl w:val="2"/>
          <w:numId w:val="7"/>
        </w:numPr>
      </w:pPr>
      <w:r w:rsidRPr="008C19C3">
        <w:t>catch(</w:t>
      </w:r>
      <w:proofErr w:type="spellStart"/>
      <w:r w:rsidRPr="008C19C3">
        <w:t>errorCallback</w:t>
      </w:r>
      <w:proofErr w:type="spellEnd"/>
      <w:r w:rsidRPr="008C19C3">
        <w:t xml:space="preserve">)- This is the shorthand for the </w:t>
      </w:r>
      <w:proofErr w:type="spellStart"/>
      <w:proofErr w:type="gramStart"/>
      <w:r w:rsidRPr="008C19C3">
        <w:t>promise.then</w:t>
      </w:r>
      <w:proofErr w:type="spellEnd"/>
      <w:proofErr w:type="gramEnd"/>
      <w:r w:rsidRPr="008C19C3">
        <w:t xml:space="preserve">(null, </w:t>
      </w:r>
      <w:proofErr w:type="spellStart"/>
      <w:r w:rsidRPr="008C19C3">
        <w:t>errorCallback</w:t>
      </w:r>
      <w:proofErr w:type="spellEnd"/>
      <w:r w:rsidRPr="008C19C3">
        <w:t xml:space="preserve">) where success </w:t>
      </w:r>
      <w:proofErr w:type="spellStart"/>
      <w:r w:rsidRPr="008C19C3">
        <w:t>callback</w:t>
      </w:r>
      <w:proofErr w:type="spellEnd"/>
      <w:r w:rsidRPr="008C19C3">
        <w:t xml:space="preserve"> is not given.</w:t>
      </w:r>
    </w:p>
    <w:p w14:paraId="79C32BAD" w14:textId="09347BAC" w:rsidR="000631B7" w:rsidRDefault="008C19C3" w:rsidP="009B50AA">
      <w:pPr>
        <w:pStyle w:val="ListBullet"/>
        <w:numPr>
          <w:ilvl w:val="2"/>
          <w:numId w:val="7"/>
        </w:numPr>
      </w:pPr>
      <w:proofErr w:type="gramStart"/>
      <w:r w:rsidRPr="008C19C3">
        <w:t>finally(</w:t>
      </w:r>
      <w:proofErr w:type="spellStart"/>
      <w:proofErr w:type="gramEnd"/>
      <w:r w:rsidRPr="008C19C3">
        <w:t>callback</w:t>
      </w:r>
      <w:proofErr w:type="spellEnd"/>
      <w:r w:rsidRPr="008C19C3">
        <w:t xml:space="preserve">, </w:t>
      </w:r>
      <w:proofErr w:type="spellStart"/>
      <w:r w:rsidRPr="008C19C3">
        <w:t>notifyCallback</w:t>
      </w:r>
      <w:proofErr w:type="spellEnd"/>
      <w:r w:rsidRPr="008C19C3">
        <w:t xml:space="preserve">)- This allows you to watch every single event of a promise. The </w:t>
      </w:r>
      <w:proofErr w:type="spellStart"/>
      <w:r w:rsidRPr="008C19C3">
        <w:t>callback</w:t>
      </w:r>
      <w:proofErr w:type="spellEnd"/>
      <w:r w:rsidRPr="008C19C3">
        <w:t xml:space="preserve"> is called once when either promise is resolved or rejected.</w:t>
      </w:r>
    </w:p>
    <w:p w14:paraId="0D67A9B9" w14:textId="77777777" w:rsidR="008921CE" w:rsidRPr="008921CE" w:rsidRDefault="008921CE" w:rsidP="008921CE">
      <w:pPr>
        <w:pStyle w:val="ListBullet"/>
        <w:numPr>
          <w:ilvl w:val="2"/>
          <w:numId w:val="7"/>
        </w:numPr>
        <w:rPr>
          <w:rFonts w:ascii="Times New Roman" w:hAnsi="Times New Roman"/>
        </w:rPr>
      </w:pPr>
      <w:r w:rsidRPr="008921CE">
        <w:t>Since</w:t>
      </w:r>
      <w:r w:rsidRPr="008921CE">
        <w:rPr>
          <w:rStyle w:val="apple-converted-space"/>
          <w:rFonts w:ascii="open_sansregular" w:hAnsi="open_sansregular"/>
          <w:color w:val="333C4E"/>
        </w:rPr>
        <w:t> </w:t>
      </w:r>
      <w:r w:rsidRPr="008921CE">
        <w:rPr>
          <w:color w:val="800000"/>
          <w:bdr w:val="none" w:sz="0" w:space="0" w:color="auto" w:frame="1"/>
        </w:rPr>
        <w:t>$http</w:t>
      </w:r>
      <w:r w:rsidRPr="008921CE">
        <w:rPr>
          <w:rStyle w:val="apple-converted-space"/>
          <w:rFonts w:ascii="open_sansregular" w:hAnsi="open_sansregular"/>
          <w:color w:val="333C4E"/>
        </w:rPr>
        <w:t> </w:t>
      </w:r>
      <w:r w:rsidRPr="008921CE">
        <w:t xml:space="preserve">is an abstraction over $q, it has different </w:t>
      </w:r>
      <w:proofErr w:type="spellStart"/>
      <w:r w:rsidRPr="008921CE">
        <w:t>callbacks</w:t>
      </w:r>
      <w:proofErr w:type="spellEnd"/>
      <w:r w:rsidRPr="008921CE">
        <w:t xml:space="preserve">. Instead </w:t>
      </w:r>
      <w:proofErr w:type="gramStart"/>
      <w:r w:rsidRPr="008921CE">
        <w:t>of .then</w:t>
      </w:r>
      <w:proofErr w:type="gramEnd"/>
      <w:r w:rsidRPr="008921CE">
        <w:t xml:space="preserve"> and .catch, it’s .success and .error and the arguments you get are different.</w:t>
      </w:r>
    </w:p>
    <w:p w14:paraId="16CD9706" w14:textId="23478FA9" w:rsidR="008921CE" w:rsidRPr="008921CE" w:rsidRDefault="008921CE" w:rsidP="008921CE">
      <w:pPr>
        <w:pStyle w:val="ListBullet"/>
        <w:numPr>
          <w:ilvl w:val="2"/>
          <w:numId w:val="7"/>
        </w:numPr>
        <w:rPr>
          <w:rFonts w:ascii="Times New Roman" w:hAnsi="Times New Roman"/>
        </w:rPr>
      </w:pPr>
      <w:r w:rsidRPr="008921CE">
        <w:rPr>
          <w:color w:val="800000"/>
          <w:bdr w:val="none" w:sz="0" w:space="0" w:color="auto" w:frame="1"/>
        </w:rPr>
        <w:t>$resource</w:t>
      </w:r>
      <w:r w:rsidRPr="008921CE">
        <w:rPr>
          <w:rStyle w:val="apple-converted-space"/>
          <w:rFonts w:ascii="open_sansregular" w:hAnsi="open_sansregular"/>
          <w:color w:val="333C4E"/>
        </w:rPr>
        <w:t> </w:t>
      </w:r>
      <w:r w:rsidRPr="008921CE">
        <w:t>service returns a promise. It can be retrieve by simply $</w:t>
      </w:r>
      <w:proofErr w:type="spellStart"/>
      <w:r w:rsidRPr="008921CE">
        <w:t>resource.get</w:t>
      </w:r>
      <w:proofErr w:type="spellEnd"/>
      <w:r w:rsidRPr="008921CE">
        <w:t>(‘</w:t>
      </w:r>
      <w:proofErr w:type="spellStart"/>
      <w:r w:rsidRPr="008921CE">
        <w:t>somedata</w:t>
      </w:r>
      <w:proofErr w:type="spellEnd"/>
      <w:r w:rsidRPr="008921CE">
        <w:t>’</w:t>
      </w:r>
      <w:proofErr w:type="gramStart"/>
      <w:r w:rsidRPr="008921CE">
        <w:t>).$</w:t>
      </w:r>
      <w:proofErr w:type="gramEnd"/>
      <w:r w:rsidRPr="008921CE">
        <w:t>promise.</w:t>
      </w:r>
    </w:p>
    <w:p w14:paraId="149EA5F9" w14:textId="77777777" w:rsidR="008921CE" w:rsidRPr="008921CE" w:rsidRDefault="008921CE" w:rsidP="008921CE">
      <w:pPr>
        <w:pStyle w:val="ListBullet"/>
        <w:numPr>
          <w:ilvl w:val="2"/>
          <w:numId w:val="7"/>
        </w:numPr>
        <w:rPr>
          <w:rFonts w:ascii="Times New Roman" w:hAnsi="Times New Roman"/>
        </w:rPr>
      </w:pPr>
      <w:r w:rsidRPr="008921CE">
        <w:rPr>
          <w:color w:val="800000"/>
          <w:bdr w:val="none" w:sz="0" w:space="0" w:color="auto" w:frame="1"/>
        </w:rPr>
        <w:t>$</w:t>
      </w:r>
      <w:proofErr w:type="spellStart"/>
      <w:proofErr w:type="gramStart"/>
      <w:r w:rsidRPr="008921CE">
        <w:rPr>
          <w:color w:val="800000"/>
          <w:bdr w:val="none" w:sz="0" w:space="0" w:color="auto" w:frame="1"/>
        </w:rPr>
        <w:t>q.all</w:t>
      </w:r>
      <w:proofErr w:type="spellEnd"/>
      <w:r w:rsidRPr="008921CE">
        <w:rPr>
          <w:color w:val="800000"/>
          <w:bdr w:val="none" w:sz="0" w:space="0" w:color="auto" w:frame="1"/>
        </w:rPr>
        <w:t>(</w:t>
      </w:r>
      <w:proofErr w:type="gramEnd"/>
      <w:r w:rsidRPr="008921CE">
        <w:rPr>
          <w:color w:val="800000"/>
          <w:bdr w:val="none" w:sz="0" w:space="0" w:color="auto" w:frame="1"/>
        </w:rPr>
        <w:t>)</w:t>
      </w:r>
      <w:r w:rsidRPr="008921CE">
        <w:rPr>
          <w:rStyle w:val="apple-converted-space"/>
          <w:rFonts w:ascii="open_sansregular" w:hAnsi="open_sansregular"/>
          <w:color w:val="333C4E"/>
        </w:rPr>
        <w:t> </w:t>
      </w:r>
      <w:r w:rsidRPr="008921CE">
        <w:t xml:space="preserve">is one of the method that </w:t>
      </w:r>
      <w:proofErr w:type="spellStart"/>
      <w:r w:rsidRPr="008921CE">
        <w:t>i</w:t>
      </w:r>
      <w:proofErr w:type="spellEnd"/>
      <w:r w:rsidRPr="008921CE">
        <w:t xml:space="preserve"> use more frequently. $</w:t>
      </w:r>
      <w:proofErr w:type="spellStart"/>
      <w:r w:rsidRPr="008921CE">
        <w:t>q.all</w:t>
      </w:r>
      <w:proofErr w:type="spellEnd"/>
      <w:r w:rsidRPr="008921CE">
        <w:t xml:space="preserve"> accepts array of promises as argument. Once all of the promises get completed. you will get the result in </w:t>
      </w:r>
      <w:proofErr w:type="spellStart"/>
      <w:r w:rsidRPr="008921CE">
        <w:t>callback</w:t>
      </w:r>
      <w:proofErr w:type="spellEnd"/>
      <w:r w:rsidRPr="008921CE">
        <w:t xml:space="preserve"> function as array of results.</w:t>
      </w:r>
    </w:p>
    <w:p w14:paraId="0A79F284" w14:textId="77777777" w:rsidR="008921CE" w:rsidRPr="008C19C3" w:rsidRDefault="008921CE" w:rsidP="009B50AA">
      <w:pPr>
        <w:pStyle w:val="ListBullet"/>
        <w:numPr>
          <w:ilvl w:val="2"/>
          <w:numId w:val="7"/>
        </w:numPr>
      </w:pPr>
    </w:p>
    <w:sectPr w:rsidR="008921CE" w:rsidRPr="008C19C3" w:rsidSect="002C7662">
      <w:footerReference w:type="default" r:id="rId21"/>
      <w:pgSz w:w="11907" w:h="16839" w:code="9"/>
      <w:pgMar w:top="720" w:right="720" w:bottom="720" w:left="720" w:header="720" w:footer="720" w:gutter="0"/>
      <w:cols w:space="720"/>
      <w:titlePg/>
      <w:docGrid w:linePitch="4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00728" w14:textId="77777777" w:rsidR="00C951F4" w:rsidRDefault="00C951F4">
      <w:r>
        <w:separator/>
      </w:r>
    </w:p>
    <w:p w14:paraId="49BF57E8" w14:textId="77777777" w:rsidR="00C951F4" w:rsidRDefault="00C951F4"/>
  </w:endnote>
  <w:endnote w:type="continuationSeparator" w:id="0">
    <w:p w14:paraId="20426C32" w14:textId="77777777" w:rsidR="00C951F4" w:rsidRDefault="00C951F4">
      <w:r>
        <w:continuationSeparator/>
      </w:r>
    </w:p>
    <w:p w14:paraId="2F3D756F" w14:textId="77777777" w:rsidR="00C951F4" w:rsidRDefault="00C951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open_sans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31DCFADE" w14:textId="77777777" w:rsidR="00B363BC" w:rsidRDefault="00B363BC">
        <w:pPr>
          <w:pStyle w:val="Footer"/>
        </w:pPr>
        <w:r>
          <w:rPr>
            <w:lang w:bidi="en-GB"/>
          </w:rPr>
          <w:fldChar w:fldCharType="begin"/>
        </w:r>
        <w:r>
          <w:rPr>
            <w:lang w:bidi="en-GB"/>
          </w:rPr>
          <w:instrText xml:space="preserve"> PAGE   \* MERGEFORMAT </w:instrText>
        </w:r>
        <w:r>
          <w:rPr>
            <w:lang w:bidi="en-GB"/>
          </w:rPr>
          <w:fldChar w:fldCharType="separate"/>
        </w:r>
        <w:r w:rsidR="002B54BB" w:rsidRPr="002B54BB">
          <w:rPr>
            <w:noProof/>
            <w:lang w:val="en-US" w:bidi="en-GB"/>
          </w:rPr>
          <w:t>8</w:t>
        </w:r>
        <w:r>
          <w:rPr>
            <w:noProof/>
            <w:lang w:bidi="en-GB"/>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E78B5" w14:textId="77777777" w:rsidR="00C951F4" w:rsidRDefault="00C951F4">
      <w:r>
        <w:separator/>
      </w:r>
    </w:p>
    <w:p w14:paraId="46999869" w14:textId="77777777" w:rsidR="00C951F4" w:rsidRDefault="00C951F4"/>
  </w:footnote>
  <w:footnote w:type="continuationSeparator" w:id="0">
    <w:p w14:paraId="7054B944" w14:textId="77777777" w:rsidR="00C951F4" w:rsidRDefault="00C951F4">
      <w:r>
        <w:continuationSeparator/>
      </w:r>
    </w:p>
    <w:p w14:paraId="7D545604" w14:textId="77777777" w:rsidR="00C951F4" w:rsidRDefault="00C951F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92600F"/>
    <w:multiLevelType w:val="multilevel"/>
    <w:tmpl w:val="CE9E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332C5E"/>
    <w:multiLevelType w:val="multilevel"/>
    <w:tmpl w:val="AEF21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8565F5"/>
    <w:multiLevelType w:val="multilevel"/>
    <w:tmpl w:val="676A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8EA72F2"/>
    <w:multiLevelType w:val="hybridMultilevel"/>
    <w:tmpl w:val="A3A2095C"/>
    <w:lvl w:ilvl="0" w:tplc="08090001">
      <w:start w:val="1"/>
      <w:numFmt w:val="bullet"/>
      <w:lvlText w:val=""/>
      <w:lvlJc w:val="left"/>
      <w:pPr>
        <w:ind w:left="644" w:hanging="360"/>
      </w:pPr>
      <w:rPr>
        <w:rFonts w:ascii="Symbol" w:hAnsi="Symbol" w:hint="default"/>
      </w:rPr>
    </w:lvl>
    <w:lvl w:ilvl="1" w:tplc="8D22DF90">
      <w:start w:val="1"/>
      <w:numFmt w:val="bullet"/>
      <w:pStyle w:val="ListBullet"/>
      <w:lvlText w:val="o"/>
      <w:lvlJc w:val="left"/>
      <w:pPr>
        <w:ind w:left="1364" w:hanging="360"/>
      </w:pPr>
      <w:rPr>
        <w:rFonts w:ascii="Courier New" w:hAnsi="Courier New" w:cs="Courier New" w:hint="default"/>
      </w:rPr>
    </w:lvl>
    <w:lvl w:ilvl="2" w:tplc="08090005">
      <w:start w:val="1"/>
      <w:numFmt w:val="bullet"/>
      <w:lvlText w:val=""/>
      <w:lvlJc w:val="left"/>
      <w:pPr>
        <w:ind w:left="2084" w:hanging="360"/>
      </w:pPr>
      <w:rPr>
        <w:rFonts w:ascii="Wingdings" w:hAnsi="Wingdings" w:hint="default"/>
      </w:rPr>
    </w:lvl>
    <w:lvl w:ilvl="3" w:tplc="08090001">
      <w:start w:val="1"/>
      <w:numFmt w:val="bullet"/>
      <w:lvlText w:val=""/>
      <w:lvlJc w:val="left"/>
      <w:pPr>
        <w:ind w:left="2769" w:hanging="360"/>
      </w:pPr>
      <w:rPr>
        <w:rFonts w:ascii="Symbol" w:hAnsi="Symbol" w:hint="default"/>
      </w:rPr>
    </w:lvl>
    <w:lvl w:ilvl="4" w:tplc="08090003">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
    <w:nsid w:val="53E11D44"/>
    <w:multiLevelType w:val="hybridMultilevel"/>
    <w:tmpl w:val="EC005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13457AF"/>
    <w:multiLevelType w:val="multilevel"/>
    <w:tmpl w:val="3F16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6B0B5EAA"/>
    <w:multiLevelType w:val="hybridMultilevel"/>
    <w:tmpl w:val="DF50AB9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num w:numId="1">
    <w:abstractNumId w:val="1"/>
  </w:num>
  <w:num w:numId="2">
    <w:abstractNumId w:val="0"/>
  </w:num>
  <w:num w:numId="3">
    <w:abstractNumId w:val="2"/>
  </w:num>
  <w:num w:numId="4">
    <w:abstractNumId w:val="9"/>
  </w:num>
  <w:num w:numId="5">
    <w:abstractNumId w:val="10"/>
  </w:num>
  <w:num w:numId="6">
    <w:abstractNumId w:val="7"/>
  </w:num>
  <w:num w:numId="7">
    <w:abstractNumId w:val="6"/>
  </w:num>
  <w:num w:numId="8">
    <w:abstractNumId w:val="2"/>
  </w:num>
  <w:num w:numId="9">
    <w:abstractNumId w:val="6"/>
  </w:num>
  <w:num w:numId="10">
    <w:abstractNumId w:val="6"/>
  </w:num>
  <w:num w:numId="11">
    <w:abstractNumId w:val="6"/>
  </w:num>
  <w:num w:numId="12">
    <w:abstractNumId w:val="8"/>
  </w:num>
  <w:num w:numId="13">
    <w:abstractNumId w:val="6"/>
  </w:num>
  <w:num w:numId="14">
    <w:abstractNumId w:val="5"/>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attachedTemplate r:id="rId1"/>
  <w:defaultTabStop w:val="720"/>
  <w:drawingGridHorizontalSpacing w:val="150"/>
  <w:drawingGridVerticalSpacing w:val="20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18F"/>
    <w:rsid w:val="000034DB"/>
    <w:rsid w:val="000062FD"/>
    <w:rsid w:val="00047F02"/>
    <w:rsid w:val="000631B7"/>
    <w:rsid w:val="00067735"/>
    <w:rsid w:val="00072FE3"/>
    <w:rsid w:val="000824F1"/>
    <w:rsid w:val="00096682"/>
    <w:rsid w:val="000A74D7"/>
    <w:rsid w:val="000B5508"/>
    <w:rsid w:val="000C4C3C"/>
    <w:rsid w:val="000F312B"/>
    <w:rsid w:val="00105F49"/>
    <w:rsid w:val="001442C6"/>
    <w:rsid w:val="00150FAF"/>
    <w:rsid w:val="001541AD"/>
    <w:rsid w:val="00175DC9"/>
    <w:rsid w:val="001B2D02"/>
    <w:rsid w:val="001D0172"/>
    <w:rsid w:val="001F6F46"/>
    <w:rsid w:val="00234624"/>
    <w:rsid w:val="00275DA8"/>
    <w:rsid w:val="002B1DDB"/>
    <w:rsid w:val="002B54BB"/>
    <w:rsid w:val="002C7662"/>
    <w:rsid w:val="002E4303"/>
    <w:rsid w:val="002E5703"/>
    <w:rsid w:val="00331CCB"/>
    <w:rsid w:val="00357A77"/>
    <w:rsid w:val="003C0756"/>
    <w:rsid w:val="003D4AD6"/>
    <w:rsid w:val="00427860"/>
    <w:rsid w:val="004515FD"/>
    <w:rsid w:val="00481B9E"/>
    <w:rsid w:val="00484A06"/>
    <w:rsid w:val="004C18B3"/>
    <w:rsid w:val="004E1393"/>
    <w:rsid w:val="004E2826"/>
    <w:rsid w:val="0058714D"/>
    <w:rsid w:val="005B7DF9"/>
    <w:rsid w:val="005F0076"/>
    <w:rsid w:val="00602CE2"/>
    <w:rsid w:val="00643D25"/>
    <w:rsid w:val="006675F7"/>
    <w:rsid w:val="00677446"/>
    <w:rsid w:val="00686A7C"/>
    <w:rsid w:val="006B595A"/>
    <w:rsid w:val="006B71EF"/>
    <w:rsid w:val="006D24AC"/>
    <w:rsid w:val="007112A6"/>
    <w:rsid w:val="007D215D"/>
    <w:rsid w:val="007D4808"/>
    <w:rsid w:val="007E4D9A"/>
    <w:rsid w:val="007F0579"/>
    <w:rsid w:val="00807843"/>
    <w:rsid w:val="008161D9"/>
    <w:rsid w:val="008921CE"/>
    <w:rsid w:val="008C19C3"/>
    <w:rsid w:val="009346CD"/>
    <w:rsid w:val="00937043"/>
    <w:rsid w:val="0098786D"/>
    <w:rsid w:val="009B3B52"/>
    <w:rsid w:val="009B50AA"/>
    <w:rsid w:val="009C13A8"/>
    <w:rsid w:val="009F401B"/>
    <w:rsid w:val="00A222AB"/>
    <w:rsid w:val="00A72547"/>
    <w:rsid w:val="00AA0333"/>
    <w:rsid w:val="00AC2787"/>
    <w:rsid w:val="00B363BC"/>
    <w:rsid w:val="00B4237E"/>
    <w:rsid w:val="00B47949"/>
    <w:rsid w:val="00B54B24"/>
    <w:rsid w:val="00B82BC1"/>
    <w:rsid w:val="00BA2C21"/>
    <w:rsid w:val="00BB2B1B"/>
    <w:rsid w:val="00BC07DC"/>
    <w:rsid w:val="00C330C8"/>
    <w:rsid w:val="00C4185F"/>
    <w:rsid w:val="00C4518F"/>
    <w:rsid w:val="00C61AC1"/>
    <w:rsid w:val="00C951F4"/>
    <w:rsid w:val="00D109FA"/>
    <w:rsid w:val="00D20234"/>
    <w:rsid w:val="00D5462C"/>
    <w:rsid w:val="00DA59BD"/>
    <w:rsid w:val="00DB3592"/>
    <w:rsid w:val="00DC2857"/>
    <w:rsid w:val="00DC6A16"/>
    <w:rsid w:val="00E0550D"/>
    <w:rsid w:val="00E25F54"/>
    <w:rsid w:val="00E5511C"/>
    <w:rsid w:val="00E6786B"/>
    <w:rsid w:val="00E94FF0"/>
    <w:rsid w:val="00EB04A5"/>
    <w:rsid w:val="00EC5B30"/>
    <w:rsid w:val="00EF61DB"/>
    <w:rsid w:val="00F06F2D"/>
    <w:rsid w:val="00F13143"/>
    <w:rsid w:val="00F13A83"/>
    <w:rsid w:val="00F330BA"/>
    <w:rsid w:val="00F4295F"/>
    <w:rsid w:val="00F457C8"/>
    <w:rsid w:val="00F568BB"/>
    <w:rsid w:val="00F902BC"/>
    <w:rsid w:val="00F96504"/>
    <w:rsid w:val="00FC3ABF"/>
    <w:rsid w:val="00FC4897"/>
    <w:rsid w:val="00FD43EE"/>
    <w:rsid w:val="00FD65E9"/>
    <w:rsid w:val="00FD6958"/>
    <w:rsid w:val="00FE512A"/>
    <w:rsid w:val="00FF268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3D3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462C"/>
    <w:pPr>
      <w:spacing w:after="0" w:line="240" w:lineRule="auto"/>
    </w:pPr>
    <w:rPr>
      <w:rFonts w:ascii="Times New Roman" w:hAnsi="Times New Roman" w:cs="Times New Roman"/>
      <w:color w:val="auto"/>
      <w:sz w:val="24"/>
      <w:szCs w:val="24"/>
      <w:lang w:val="en-GB" w:eastAsia="en-GB"/>
    </w:rPr>
  </w:style>
  <w:style w:type="paragraph" w:styleId="Heading1">
    <w:name w:val="heading 1"/>
    <w:basedOn w:val="Normal"/>
    <w:next w:val="Normal"/>
    <w:link w:val="Heading1Char"/>
    <w:uiPriority w:val="9"/>
    <w:qFormat/>
    <w:rsid w:val="00E5511C"/>
    <w:pPr>
      <w:keepNext/>
      <w:keepLines/>
      <w:pBdr>
        <w:bottom w:val="single" w:sz="12" w:space="12" w:color="56152F" w:themeColor="accent4"/>
      </w:pBdr>
      <w:spacing w:before="460" w:after="480" w:line="259" w:lineRule="auto"/>
      <w:outlineLvl w:val="0"/>
    </w:pPr>
    <w:rPr>
      <w:rFonts w:asciiTheme="minorHAnsi" w:eastAsiaTheme="majorEastAsia" w:hAnsiTheme="minorHAnsi" w:cstheme="majorBidi"/>
      <w:color w:val="731C3F" w:themeColor="accent1"/>
      <w:sz w:val="30"/>
      <w:szCs w:val="30"/>
      <w:lang w:val="en-US" w:eastAsia="ja-JP"/>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rsid w:val="00EB04A5"/>
    <w:pPr>
      <w:numPr>
        <w:ilvl w:val="1"/>
        <w:numId w:val="7"/>
      </w:numPr>
      <w:spacing w:after="120" w:line="259" w:lineRule="auto"/>
    </w:pPr>
    <w:rPr>
      <w:rFonts w:asciiTheme="minorHAnsi" w:eastAsia="Times New Roman" w:hAnsiTheme="minorHAnsi"/>
      <w:color w:val="544E5F"/>
      <w:sz w:val="30"/>
      <w:shd w:val="clear" w:color="auto" w:fill="FFFFFF"/>
    </w:rPr>
  </w:style>
  <w:style w:type="character" w:customStyle="1" w:styleId="Heading1Char">
    <w:name w:val="Heading 1 Char"/>
    <w:basedOn w:val="DefaultParagraphFont"/>
    <w:link w:val="Heading1"/>
    <w:uiPriority w:val="9"/>
    <w:rsid w:val="00E5511C"/>
    <w:rPr>
      <w:rFonts w:eastAsiaTheme="majorEastAsia" w:cstheme="majorBidi"/>
      <w:color w:val="731C3F" w:themeColor="accent1"/>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pPr>
    <w:rPr>
      <w:i/>
      <w:iCs/>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FC4897"/>
    <w:pPr>
      <w:ind w:left="720"/>
      <w:contextualSpacing/>
    </w:pPr>
  </w:style>
  <w:style w:type="character" w:customStyle="1" w:styleId="apple-converted-space">
    <w:name w:val="apple-converted-space"/>
    <w:basedOn w:val="DefaultParagraphFont"/>
    <w:rsid w:val="00FC4897"/>
  </w:style>
  <w:style w:type="paragraph" w:styleId="NormalWeb">
    <w:name w:val="Normal (Web)"/>
    <w:basedOn w:val="Normal"/>
    <w:uiPriority w:val="99"/>
    <w:semiHidden/>
    <w:unhideWhenUsed/>
    <w:rsid w:val="00FC4897"/>
    <w:pPr>
      <w:spacing w:before="100" w:beforeAutospacing="1" w:after="100" w:afterAutospacing="1"/>
    </w:pPr>
  </w:style>
  <w:style w:type="character" w:styleId="HTMLCode">
    <w:name w:val="HTML Code"/>
    <w:basedOn w:val="DefaultParagraphFont"/>
    <w:uiPriority w:val="99"/>
    <w:semiHidden/>
    <w:unhideWhenUsed/>
    <w:rsid w:val="00643D25"/>
    <w:rPr>
      <w:rFonts w:ascii="Courier New" w:eastAsiaTheme="minorHAnsi" w:hAnsi="Courier New" w:cs="Courier New"/>
      <w:sz w:val="20"/>
      <w:szCs w:val="20"/>
    </w:rPr>
  </w:style>
  <w:style w:type="paragraph" w:styleId="HTMLPreformatted">
    <w:name w:val="HTML Preformatted"/>
    <w:basedOn w:val="Normal"/>
    <w:link w:val="HTMLPreformattedChar"/>
    <w:uiPriority w:val="99"/>
    <w:unhideWhenUsed/>
    <w:rsid w:val="007F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F0579"/>
    <w:rPr>
      <w:rFonts w:ascii="Courier New" w:hAnsi="Courier New" w:cs="Courier New"/>
      <w:color w:val="auto"/>
      <w:sz w:val="20"/>
      <w:szCs w:val="20"/>
      <w:lang w:val="en-GB" w:eastAsia="en-GB"/>
    </w:rPr>
  </w:style>
  <w:style w:type="character" w:styleId="HTMLTypewriter">
    <w:name w:val="HTML Typewriter"/>
    <w:basedOn w:val="DefaultParagraphFont"/>
    <w:uiPriority w:val="99"/>
    <w:semiHidden/>
    <w:unhideWhenUsed/>
    <w:rsid w:val="00677446"/>
    <w:rPr>
      <w:rFonts w:ascii="Courier New" w:eastAsiaTheme="minorHAnsi" w:hAnsi="Courier New" w:cs="Courier New"/>
      <w:sz w:val="20"/>
      <w:szCs w:val="20"/>
    </w:rPr>
  </w:style>
  <w:style w:type="character" w:styleId="FollowedHyperlink">
    <w:name w:val="FollowedHyperlink"/>
    <w:basedOn w:val="DefaultParagraphFont"/>
    <w:uiPriority w:val="99"/>
    <w:semiHidden/>
    <w:unhideWhenUsed/>
    <w:rsid w:val="004C18B3"/>
    <w:rPr>
      <w:color w:val="214C5E" w:themeColor="followedHyperlink"/>
      <w:u w:val="single"/>
    </w:rPr>
  </w:style>
  <w:style w:type="character" w:customStyle="1" w:styleId="kwd">
    <w:name w:val="kwd"/>
    <w:basedOn w:val="DefaultParagraphFont"/>
    <w:rsid w:val="009F401B"/>
  </w:style>
  <w:style w:type="character" w:customStyle="1" w:styleId="pln">
    <w:name w:val="pln"/>
    <w:basedOn w:val="DefaultParagraphFont"/>
    <w:rsid w:val="009F401B"/>
  </w:style>
  <w:style w:type="character" w:customStyle="1" w:styleId="typ">
    <w:name w:val="typ"/>
    <w:basedOn w:val="DefaultParagraphFont"/>
    <w:rsid w:val="009F401B"/>
  </w:style>
  <w:style w:type="character" w:customStyle="1" w:styleId="pun">
    <w:name w:val="pun"/>
    <w:basedOn w:val="DefaultParagraphFont"/>
    <w:rsid w:val="009F401B"/>
  </w:style>
  <w:style w:type="character" w:customStyle="1" w:styleId="lit">
    <w:name w:val="lit"/>
    <w:basedOn w:val="DefaultParagraphFont"/>
    <w:rsid w:val="009F401B"/>
  </w:style>
  <w:style w:type="character" w:customStyle="1" w:styleId="str">
    <w:name w:val="str"/>
    <w:basedOn w:val="DefaultParagraphFont"/>
    <w:rsid w:val="009F401B"/>
  </w:style>
  <w:style w:type="paragraph" w:customStyle="1" w:styleId="qtextpara">
    <w:name w:val="qtext_para"/>
    <w:basedOn w:val="Normal"/>
    <w:rsid w:val="00105F4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7362">
      <w:bodyDiv w:val="1"/>
      <w:marLeft w:val="0"/>
      <w:marRight w:val="0"/>
      <w:marTop w:val="0"/>
      <w:marBottom w:val="0"/>
      <w:divBdr>
        <w:top w:val="none" w:sz="0" w:space="0" w:color="auto"/>
        <w:left w:val="none" w:sz="0" w:space="0" w:color="auto"/>
        <w:bottom w:val="none" w:sz="0" w:space="0" w:color="auto"/>
        <w:right w:val="none" w:sz="0" w:space="0" w:color="auto"/>
      </w:divBdr>
    </w:div>
    <w:div w:id="29230109">
      <w:bodyDiv w:val="1"/>
      <w:marLeft w:val="0"/>
      <w:marRight w:val="0"/>
      <w:marTop w:val="0"/>
      <w:marBottom w:val="0"/>
      <w:divBdr>
        <w:top w:val="none" w:sz="0" w:space="0" w:color="auto"/>
        <w:left w:val="none" w:sz="0" w:space="0" w:color="auto"/>
        <w:bottom w:val="none" w:sz="0" w:space="0" w:color="auto"/>
        <w:right w:val="none" w:sz="0" w:space="0" w:color="auto"/>
      </w:divBdr>
    </w:div>
    <w:div w:id="36127960">
      <w:bodyDiv w:val="1"/>
      <w:marLeft w:val="0"/>
      <w:marRight w:val="0"/>
      <w:marTop w:val="0"/>
      <w:marBottom w:val="0"/>
      <w:divBdr>
        <w:top w:val="none" w:sz="0" w:space="0" w:color="auto"/>
        <w:left w:val="none" w:sz="0" w:space="0" w:color="auto"/>
        <w:bottom w:val="none" w:sz="0" w:space="0" w:color="auto"/>
        <w:right w:val="none" w:sz="0" w:space="0" w:color="auto"/>
      </w:divBdr>
    </w:div>
    <w:div w:id="42561089">
      <w:bodyDiv w:val="1"/>
      <w:marLeft w:val="0"/>
      <w:marRight w:val="0"/>
      <w:marTop w:val="0"/>
      <w:marBottom w:val="0"/>
      <w:divBdr>
        <w:top w:val="none" w:sz="0" w:space="0" w:color="auto"/>
        <w:left w:val="none" w:sz="0" w:space="0" w:color="auto"/>
        <w:bottom w:val="none" w:sz="0" w:space="0" w:color="auto"/>
        <w:right w:val="none" w:sz="0" w:space="0" w:color="auto"/>
      </w:divBdr>
    </w:div>
    <w:div w:id="48841801">
      <w:bodyDiv w:val="1"/>
      <w:marLeft w:val="0"/>
      <w:marRight w:val="0"/>
      <w:marTop w:val="0"/>
      <w:marBottom w:val="0"/>
      <w:divBdr>
        <w:top w:val="none" w:sz="0" w:space="0" w:color="auto"/>
        <w:left w:val="none" w:sz="0" w:space="0" w:color="auto"/>
        <w:bottom w:val="none" w:sz="0" w:space="0" w:color="auto"/>
        <w:right w:val="none" w:sz="0" w:space="0" w:color="auto"/>
      </w:divBdr>
    </w:div>
    <w:div w:id="77990871">
      <w:bodyDiv w:val="1"/>
      <w:marLeft w:val="0"/>
      <w:marRight w:val="0"/>
      <w:marTop w:val="0"/>
      <w:marBottom w:val="0"/>
      <w:divBdr>
        <w:top w:val="none" w:sz="0" w:space="0" w:color="auto"/>
        <w:left w:val="none" w:sz="0" w:space="0" w:color="auto"/>
        <w:bottom w:val="none" w:sz="0" w:space="0" w:color="auto"/>
        <w:right w:val="none" w:sz="0" w:space="0" w:color="auto"/>
      </w:divBdr>
    </w:div>
    <w:div w:id="83770492">
      <w:bodyDiv w:val="1"/>
      <w:marLeft w:val="0"/>
      <w:marRight w:val="0"/>
      <w:marTop w:val="0"/>
      <w:marBottom w:val="0"/>
      <w:divBdr>
        <w:top w:val="none" w:sz="0" w:space="0" w:color="auto"/>
        <w:left w:val="none" w:sz="0" w:space="0" w:color="auto"/>
        <w:bottom w:val="none" w:sz="0" w:space="0" w:color="auto"/>
        <w:right w:val="none" w:sz="0" w:space="0" w:color="auto"/>
      </w:divBdr>
    </w:div>
    <w:div w:id="88621208">
      <w:bodyDiv w:val="1"/>
      <w:marLeft w:val="0"/>
      <w:marRight w:val="0"/>
      <w:marTop w:val="0"/>
      <w:marBottom w:val="0"/>
      <w:divBdr>
        <w:top w:val="none" w:sz="0" w:space="0" w:color="auto"/>
        <w:left w:val="none" w:sz="0" w:space="0" w:color="auto"/>
        <w:bottom w:val="none" w:sz="0" w:space="0" w:color="auto"/>
        <w:right w:val="none" w:sz="0" w:space="0" w:color="auto"/>
      </w:divBdr>
    </w:div>
    <w:div w:id="94331893">
      <w:bodyDiv w:val="1"/>
      <w:marLeft w:val="0"/>
      <w:marRight w:val="0"/>
      <w:marTop w:val="0"/>
      <w:marBottom w:val="0"/>
      <w:divBdr>
        <w:top w:val="none" w:sz="0" w:space="0" w:color="auto"/>
        <w:left w:val="none" w:sz="0" w:space="0" w:color="auto"/>
        <w:bottom w:val="none" w:sz="0" w:space="0" w:color="auto"/>
        <w:right w:val="none" w:sz="0" w:space="0" w:color="auto"/>
      </w:divBdr>
    </w:div>
    <w:div w:id="155001738">
      <w:bodyDiv w:val="1"/>
      <w:marLeft w:val="0"/>
      <w:marRight w:val="0"/>
      <w:marTop w:val="0"/>
      <w:marBottom w:val="0"/>
      <w:divBdr>
        <w:top w:val="none" w:sz="0" w:space="0" w:color="auto"/>
        <w:left w:val="none" w:sz="0" w:space="0" w:color="auto"/>
        <w:bottom w:val="none" w:sz="0" w:space="0" w:color="auto"/>
        <w:right w:val="none" w:sz="0" w:space="0" w:color="auto"/>
      </w:divBdr>
    </w:div>
    <w:div w:id="162016537">
      <w:bodyDiv w:val="1"/>
      <w:marLeft w:val="0"/>
      <w:marRight w:val="0"/>
      <w:marTop w:val="0"/>
      <w:marBottom w:val="0"/>
      <w:divBdr>
        <w:top w:val="none" w:sz="0" w:space="0" w:color="auto"/>
        <w:left w:val="none" w:sz="0" w:space="0" w:color="auto"/>
        <w:bottom w:val="none" w:sz="0" w:space="0" w:color="auto"/>
        <w:right w:val="none" w:sz="0" w:space="0" w:color="auto"/>
      </w:divBdr>
    </w:div>
    <w:div w:id="176769142">
      <w:bodyDiv w:val="1"/>
      <w:marLeft w:val="0"/>
      <w:marRight w:val="0"/>
      <w:marTop w:val="0"/>
      <w:marBottom w:val="0"/>
      <w:divBdr>
        <w:top w:val="none" w:sz="0" w:space="0" w:color="auto"/>
        <w:left w:val="none" w:sz="0" w:space="0" w:color="auto"/>
        <w:bottom w:val="none" w:sz="0" w:space="0" w:color="auto"/>
        <w:right w:val="none" w:sz="0" w:space="0" w:color="auto"/>
      </w:divBdr>
    </w:div>
    <w:div w:id="181166771">
      <w:bodyDiv w:val="1"/>
      <w:marLeft w:val="0"/>
      <w:marRight w:val="0"/>
      <w:marTop w:val="0"/>
      <w:marBottom w:val="0"/>
      <w:divBdr>
        <w:top w:val="none" w:sz="0" w:space="0" w:color="auto"/>
        <w:left w:val="none" w:sz="0" w:space="0" w:color="auto"/>
        <w:bottom w:val="none" w:sz="0" w:space="0" w:color="auto"/>
        <w:right w:val="none" w:sz="0" w:space="0" w:color="auto"/>
      </w:divBdr>
    </w:div>
    <w:div w:id="191118616">
      <w:bodyDiv w:val="1"/>
      <w:marLeft w:val="0"/>
      <w:marRight w:val="0"/>
      <w:marTop w:val="0"/>
      <w:marBottom w:val="0"/>
      <w:divBdr>
        <w:top w:val="none" w:sz="0" w:space="0" w:color="auto"/>
        <w:left w:val="none" w:sz="0" w:space="0" w:color="auto"/>
        <w:bottom w:val="none" w:sz="0" w:space="0" w:color="auto"/>
        <w:right w:val="none" w:sz="0" w:space="0" w:color="auto"/>
      </w:divBdr>
    </w:div>
    <w:div w:id="211966592">
      <w:bodyDiv w:val="1"/>
      <w:marLeft w:val="0"/>
      <w:marRight w:val="0"/>
      <w:marTop w:val="0"/>
      <w:marBottom w:val="0"/>
      <w:divBdr>
        <w:top w:val="none" w:sz="0" w:space="0" w:color="auto"/>
        <w:left w:val="none" w:sz="0" w:space="0" w:color="auto"/>
        <w:bottom w:val="none" w:sz="0" w:space="0" w:color="auto"/>
        <w:right w:val="none" w:sz="0" w:space="0" w:color="auto"/>
      </w:divBdr>
    </w:div>
    <w:div w:id="225339899">
      <w:bodyDiv w:val="1"/>
      <w:marLeft w:val="0"/>
      <w:marRight w:val="0"/>
      <w:marTop w:val="0"/>
      <w:marBottom w:val="0"/>
      <w:divBdr>
        <w:top w:val="none" w:sz="0" w:space="0" w:color="auto"/>
        <w:left w:val="none" w:sz="0" w:space="0" w:color="auto"/>
        <w:bottom w:val="none" w:sz="0" w:space="0" w:color="auto"/>
        <w:right w:val="none" w:sz="0" w:space="0" w:color="auto"/>
      </w:divBdr>
    </w:div>
    <w:div w:id="227696302">
      <w:bodyDiv w:val="1"/>
      <w:marLeft w:val="0"/>
      <w:marRight w:val="0"/>
      <w:marTop w:val="0"/>
      <w:marBottom w:val="0"/>
      <w:divBdr>
        <w:top w:val="none" w:sz="0" w:space="0" w:color="auto"/>
        <w:left w:val="none" w:sz="0" w:space="0" w:color="auto"/>
        <w:bottom w:val="none" w:sz="0" w:space="0" w:color="auto"/>
        <w:right w:val="none" w:sz="0" w:space="0" w:color="auto"/>
      </w:divBdr>
    </w:div>
    <w:div w:id="265624870">
      <w:bodyDiv w:val="1"/>
      <w:marLeft w:val="0"/>
      <w:marRight w:val="0"/>
      <w:marTop w:val="0"/>
      <w:marBottom w:val="0"/>
      <w:divBdr>
        <w:top w:val="none" w:sz="0" w:space="0" w:color="auto"/>
        <w:left w:val="none" w:sz="0" w:space="0" w:color="auto"/>
        <w:bottom w:val="none" w:sz="0" w:space="0" w:color="auto"/>
        <w:right w:val="none" w:sz="0" w:space="0" w:color="auto"/>
      </w:divBdr>
    </w:div>
    <w:div w:id="267936361">
      <w:bodyDiv w:val="1"/>
      <w:marLeft w:val="0"/>
      <w:marRight w:val="0"/>
      <w:marTop w:val="0"/>
      <w:marBottom w:val="0"/>
      <w:divBdr>
        <w:top w:val="none" w:sz="0" w:space="0" w:color="auto"/>
        <w:left w:val="none" w:sz="0" w:space="0" w:color="auto"/>
        <w:bottom w:val="none" w:sz="0" w:space="0" w:color="auto"/>
        <w:right w:val="none" w:sz="0" w:space="0" w:color="auto"/>
      </w:divBdr>
    </w:div>
    <w:div w:id="289285822">
      <w:bodyDiv w:val="1"/>
      <w:marLeft w:val="0"/>
      <w:marRight w:val="0"/>
      <w:marTop w:val="0"/>
      <w:marBottom w:val="0"/>
      <w:divBdr>
        <w:top w:val="none" w:sz="0" w:space="0" w:color="auto"/>
        <w:left w:val="none" w:sz="0" w:space="0" w:color="auto"/>
        <w:bottom w:val="none" w:sz="0" w:space="0" w:color="auto"/>
        <w:right w:val="none" w:sz="0" w:space="0" w:color="auto"/>
      </w:divBdr>
    </w:div>
    <w:div w:id="306665026">
      <w:bodyDiv w:val="1"/>
      <w:marLeft w:val="0"/>
      <w:marRight w:val="0"/>
      <w:marTop w:val="0"/>
      <w:marBottom w:val="0"/>
      <w:divBdr>
        <w:top w:val="none" w:sz="0" w:space="0" w:color="auto"/>
        <w:left w:val="none" w:sz="0" w:space="0" w:color="auto"/>
        <w:bottom w:val="none" w:sz="0" w:space="0" w:color="auto"/>
        <w:right w:val="none" w:sz="0" w:space="0" w:color="auto"/>
      </w:divBdr>
    </w:div>
    <w:div w:id="332688280">
      <w:bodyDiv w:val="1"/>
      <w:marLeft w:val="0"/>
      <w:marRight w:val="0"/>
      <w:marTop w:val="0"/>
      <w:marBottom w:val="0"/>
      <w:divBdr>
        <w:top w:val="none" w:sz="0" w:space="0" w:color="auto"/>
        <w:left w:val="none" w:sz="0" w:space="0" w:color="auto"/>
        <w:bottom w:val="none" w:sz="0" w:space="0" w:color="auto"/>
        <w:right w:val="none" w:sz="0" w:space="0" w:color="auto"/>
      </w:divBdr>
    </w:div>
    <w:div w:id="347218090">
      <w:bodyDiv w:val="1"/>
      <w:marLeft w:val="0"/>
      <w:marRight w:val="0"/>
      <w:marTop w:val="0"/>
      <w:marBottom w:val="0"/>
      <w:divBdr>
        <w:top w:val="none" w:sz="0" w:space="0" w:color="auto"/>
        <w:left w:val="none" w:sz="0" w:space="0" w:color="auto"/>
        <w:bottom w:val="none" w:sz="0" w:space="0" w:color="auto"/>
        <w:right w:val="none" w:sz="0" w:space="0" w:color="auto"/>
      </w:divBdr>
    </w:div>
    <w:div w:id="399981490">
      <w:bodyDiv w:val="1"/>
      <w:marLeft w:val="0"/>
      <w:marRight w:val="0"/>
      <w:marTop w:val="0"/>
      <w:marBottom w:val="0"/>
      <w:divBdr>
        <w:top w:val="none" w:sz="0" w:space="0" w:color="auto"/>
        <w:left w:val="none" w:sz="0" w:space="0" w:color="auto"/>
        <w:bottom w:val="none" w:sz="0" w:space="0" w:color="auto"/>
        <w:right w:val="none" w:sz="0" w:space="0" w:color="auto"/>
      </w:divBdr>
    </w:div>
    <w:div w:id="406878815">
      <w:bodyDiv w:val="1"/>
      <w:marLeft w:val="0"/>
      <w:marRight w:val="0"/>
      <w:marTop w:val="0"/>
      <w:marBottom w:val="0"/>
      <w:divBdr>
        <w:top w:val="none" w:sz="0" w:space="0" w:color="auto"/>
        <w:left w:val="none" w:sz="0" w:space="0" w:color="auto"/>
        <w:bottom w:val="none" w:sz="0" w:space="0" w:color="auto"/>
        <w:right w:val="none" w:sz="0" w:space="0" w:color="auto"/>
      </w:divBdr>
    </w:div>
    <w:div w:id="409422722">
      <w:bodyDiv w:val="1"/>
      <w:marLeft w:val="0"/>
      <w:marRight w:val="0"/>
      <w:marTop w:val="0"/>
      <w:marBottom w:val="0"/>
      <w:divBdr>
        <w:top w:val="none" w:sz="0" w:space="0" w:color="auto"/>
        <w:left w:val="none" w:sz="0" w:space="0" w:color="auto"/>
        <w:bottom w:val="none" w:sz="0" w:space="0" w:color="auto"/>
        <w:right w:val="none" w:sz="0" w:space="0" w:color="auto"/>
      </w:divBdr>
    </w:div>
    <w:div w:id="410156969">
      <w:bodyDiv w:val="1"/>
      <w:marLeft w:val="0"/>
      <w:marRight w:val="0"/>
      <w:marTop w:val="0"/>
      <w:marBottom w:val="0"/>
      <w:divBdr>
        <w:top w:val="none" w:sz="0" w:space="0" w:color="auto"/>
        <w:left w:val="none" w:sz="0" w:space="0" w:color="auto"/>
        <w:bottom w:val="none" w:sz="0" w:space="0" w:color="auto"/>
        <w:right w:val="none" w:sz="0" w:space="0" w:color="auto"/>
      </w:divBdr>
    </w:div>
    <w:div w:id="426076449">
      <w:bodyDiv w:val="1"/>
      <w:marLeft w:val="0"/>
      <w:marRight w:val="0"/>
      <w:marTop w:val="0"/>
      <w:marBottom w:val="0"/>
      <w:divBdr>
        <w:top w:val="none" w:sz="0" w:space="0" w:color="auto"/>
        <w:left w:val="none" w:sz="0" w:space="0" w:color="auto"/>
        <w:bottom w:val="none" w:sz="0" w:space="0" w:color="auto"/>
        <w:right w:val="none" w:sz="0" w:space="0" w:color="auto"/>
      </w:divBdr>
    </w:div>
    <w:div w:id="453255505">
      <w:bodyDiv w:val="1"/>
      <w:marLeft w:val="0"/>
      <w:marRight w:val="0"/>
      <w:marTop w:val="0"/>
      <w:marBottom w:val="0"/>
      <w:divBdr>
        <w:top w:val="none" w:sz="0" w:space="0" w:color="auto"/>
        <w:left w:val="none" w:sz="0" w:space="0" w:color="auto"/>
        <w:bottom w:val="none" w:sz="0" w:space="0" w:color="auto"/>
        <w:right w:val="none" w:sz="0" w:space="0" w:color="auto"/>
      </w:divBdr>
    </w:div>
    <w:div w:id="466969160">
      <w:bodyDiv w:val="1"/>
      <w:marLeft w:val="0"/>
      <w:marRight w:val="0"/>
      <w:marTop w:val="0"/>
      <w:marBottom w:val="0"/>
      <w:divBdr>
        <w:top w:val="none" w:sz="0" w:space="0" w:color="auto"/>
        <w:left w:val="none" w:sz="0" w:space="0" w:color="auto"/>
        <w:bottom w:val="none" w:sz="0" w:space="0" w:color="auto"/>
        <w:right w:val="none" w:sz="0" w:space="0" w:color="auto"/>
      </w:divBdr>
    </w:div>
    <w:div w:id="481237401">
      <w:bodyDiv w:val="1"/>
      <w:marLeft w:val="0"/>
      <w:marRight w:val="0"/>
      <w:marTop w:val="0"/>
      <w:marBottom w:val="0"/>
      <w:divBdr>
        <w:top w:val="none" w:sz="0" w:space="0" w:color="auto"/>
        <w:left w:val="none" w:sz="0" w:space="0" w:color="auto"/>
        <w:bottom w:val="none" w:sz="0" w:space="0" w:color="auto"/>
        <w:right w:val="none" w:sz="0" w:space="0" w:color="auto"/>
      </w:divBdr>
    </w:div>
    <w:div w:id="515580934">
      <w:bodyDiv w:val="1"/>
      <w:marLeft w:val="0"/>
      <w:marRight w:val="0"/>
      <w:marTop w:val="0"/>
      <w:marBottom w:val="0"/>
      <w:divBdr>
        <w:top w:val="none" w:sz="0" w:space="0" w:color="auto"/>
        <w:left w:val="none" w:sz="0" w:space="0" w:color="auto"/>
        <w:bottom w:val="none" w:sz="0" w:space="0" w:color="auto"/>
        <w:right w:val="none" w:sz="0" w:space="0" w:color="auto"/>
      </w:divBdr>
    </w:div>
    <w:div w:id="517542277">
      <w:bodyDiv w:val="1"/>
      <w:marLeft w:val="0"/>
      <w:marRight w:val="0"/>
      <w:marTop w:val="0"/>
      <w:marBottom w:val="0"/>
      <w:divBdr>
        <w:top w:val="none" w:sz="0" w:space="0" w:color="auto"/>
        <w:left w:val="none" w:sz="0" w:space="0" w:color="auto"/>
        <w:bottom w:val="none" w:sz="0" w:space="0" w:color="auto"/>
        <w:right w:val="none" w:sz="0" w:space="0" w:color="auto"/>
      </w:divBdr>
    </w:div>
    <w:div w:id="599413847">
      <w:bodyDiv w:val="1"/>
      <w:marLeft w:val="0"/>
      <w:marRight w:val="0"/>
      <w:marTop w:val="0"/>
      <w:marBottom w:val="0"/>
      <w:divBdr>
        <w:top w:val="none" w:sz="0" w:space="0" w:color="auto"/>
        <w:left w:val="none" w:sz="0" w:space="0" w:color="auto"/>
        <w:bottom w:val="none" w:sz="0" w:space="0" w:color="auto"/>
        <w:right w:val="none" w:sz="0" w:space="0" w:color="auto"/>
      </w:divBdr>
    </w:div>
    <w:div w:id="672537651">
      <w:bodyDiv w:val="1"/>
      <w:marLeft w:val="0"/>
      <w:marRight w:val="0"/>
      <w:marTop w:val="0"/>
      <w:marBottom w:val="0"/>
      <w:divBdr>
        <w:top w:val="none" w:sz="0" w:space="0" w:color="auto"/>
        <w:left w:val="none" w:sz="0" w:space="0" w:color="auto"/>
        <w:bottom w:val="none" w:sz="0" w:space="0" w:color="auto"/>
        <w:right w:val="none" w:sz="0" w:space="0" w:color="auto"/>
      </w:divBdr>
    </w:div>
    <w:div w:id="693579081">
      <w:bodyDiv w:val="1"/>
      <w:marLeft w:val="0"/>
      <w:marRight w:val="0"/>
      <w:marTop w:val="0"/>
      <w:marBottom w:val="0"/>
      <w:divBdr>
        <w:top w:val="none" w:sz="0" w:space="0" w:color="auto"/>
        <w:left w:val="none" w:sz="0" w:space="0" w:color="auto"/>
        <w:bottom w:val="none" w:sz="0" w:space="0" w:color="auto"/>
        <w:right w:val="none" w:sz="0" w:space="0" w:color="auto"/>
      </w:divBdr>
    </w:div>
    <w:div w:id="696588744">
      <w:bodyDiv w:val="1"/>
      <w:marLeft w:val="0"/>
      <w:marRight w:val="0"/>
      <w:marTop w:val="0"/>
      <w:marBottom w:val="0"/>
      <w:divBdr>
        <w:top w:val="none" w:sz="0" w:space="0" w:color="auto"/>
        <w:left w:val="none" w:sz="0" w:space="0" w:color="auto"/>
        <w:bottom w:val="none" w:sz="0" w:space="0" w:color="auto"/>
        <w:right w:val="none" w:sz="0" w:space="0" w:color="auto"/>
      </w:divBdr>
    </w:div>
    <w:div w:id="711880840">
      <w:bodyDiv w:val="1"/>
      <w:marLeft w:val="0"/>
      <w:marRight w:val="0"/>
      <w:marTop w:val="0"/>
      <w:marBottom w:val="0"/>
      <w:divBdr>
        <w:top w:val="none" w:sz="0" w:space="0" w:color="auto"/>
        <w:left w:val="none" w:sz="0" w:space="0" w:color="auto"/>
        <w:bottom w:val="none" w:sz="0" w:space="0" w:color="auto"/>
        <w:right w:val="none" w:sz="0" w:space="0" w:color="auto"/>
      </w:divBdr>
      <w:divsChild>
        <w:div w:id="778724026">
          <w:blockQuote w:val="1"/>
          <w:marLeft w:val="456"/>
          <w:marRight w:val="0"/>
          <w:marTop w:val="450"/>
          <w:marBottom w:val="450"/>
          <w:divBdr>
            <w:top w:val="none" w:sz="0" w:space="0" w:color="auto"/>
            <w:left w:val="single" w:sz="18" w:space="23" w:color="C6D5E1"/>
            <w:bottom w:val="none" w:sz="0" w:space="0" w:color="auto"/>
            <w:right w:val="none" w:sz="0" w:space="0" w:color="auto"/>
          </w:divBdr>
        </w:div>
      </w:divsChild>
    </w:div>
    <w:div w:id="712074570">
      <w:bodyDiv w:val="1"/>
      <w:marLeft w:val="0"/>
      <w:marRight w:val="0"/>
      <w:marTop w:val="0"/>
      <w:marBottom w:val="0"/>
      <w:divBdr>
        <w:top w:val="none" w:sz="0" w:space="0" w:color="auto"/>
        <w:left w:val="none" w:sz="0" w:space="0" w:color="auto"/>
        <w:bottom w:val="none" w:sz="0" w:space="0" w:color="auto"/>
        <w:right w:val="none" w:sz="0" w:space="0" w:color="auto"/>
      </w:divBdr>
    </w:div>
    <w:div w:id="713845189">
      <w:bodyDiv w:val="1"/>
      <w:marLeft w:val="0"/>
      <w:marRight w:val="0"/>
      <w:marTop w:val="0"/>
      <w:marBottom w:val="0"/>
      <w:divBdr>
        <w:top w:val="none" w:sz="0" w:space="0" w:color="auto"/>
        <w:left w:val="none" w:sz="0" w:space="0" w:color="auto"/>
        <w:bottom w:val="none" w:sz="0" w:space="0" w:color="auto"/>
        <w:right w:val="none" w:sz="0" w:space="0" w:color="auto"/>
      </w:divBdr>
    </w:div>
    <w:div w:id="714162839">
      <w:bodyDiv w:val="1"/>
      <w:marLeft w:val="0"/>
      <w:marRight w:val="0"/>
      <w:marTop w:val="0"/>
      <w:marBottom w:val="0"/>
      <w:divBdr>
        <w:top w:val="none" w:sz="0" w:space="0" w:color="auto"/>
        <w:left w:val="none" w:sz="0" w:space="0" w:color="auto"/>
        <w:bottom w:val="none" w:sz="0" w:space="0" w:color="auto"/>
        <w:right w:val="none" w:sz="0" w:space="0" w:color="auto"/>
      </w:divBdr>
    </w:div>
    <w:div w:id="716706774">
      <w:bodyDiv w:val="1"/>
      <w:marLeft w:val="0"/>
      <w:marRight w:val="0"/>
      <w:marTop w:val="0"/>
      <w:marBottom w:val="0"/>
      <w:divBdr>
        <w:top w:val="none" w:sz="0" w:space="0" w:color="auto"/>
        <w:left w:val="none" w:sz="0" w:space="0" w:color="auto"/>
        <w:bottom w:val="none" w:sz="0" w:space="0" w:color="auto"/>
        <w:right w:val="none" w:sz="0" w:space="0" w:color="auto"/>
      </w:divBdr>
    </w:div>
    <w:div w:id="738867374">
      <w:bodyDiv w:val="1"/>
      <w:marLeft w:val="0"/>
      <w:marRight w:val="0"/>
      <w:marTop w:val="0"/>
      <w:marBottom w:val="0"/>
      <w:divBdr>
        <w:top w:val="none" w:sz="0" w:space="0" w:color="auto"/>
        <w:left w:val="none" w:sz="0" w:space="0" w:color="auto"/>
        <w:bottom w:val="none" w:sz="0" w:space="0" w:color="auto"/>
        <w:right w:val="none" w:sz="0" w:space="0" w:color="auto"/>
      </w:divBdr>
    </w:div>
    <w:div w:id="750352141">
      <w:bodyDiv w:val="1"/>
      <w:marLeft w:val="0"/>
      <w:marRight w:val="0"/>
      <w:marTop w:val="0"/>
      <w:marBottom w:val="0"/>
      <w:divBdr>
        <w:top w:val="none" w:sz="0" w:space="0" w:color="auto"/>
        <w:left w:val="none" w:sz="0" w:space="0" w:color="auto"/>
        <w:bottom w:val="none" w:sz="0" w:space="0" w:color="auto"/>
        <w:right w:val="none" w:sz="0" w:space="0" w:color="auto"/>
      </w:divBdr>
    </w:div>
    <w:div w:id="754518029">
      <w:bodyDiv w:val="1"/>
      <w:marLeft w:val="0"/>
      <w:marRight w:val="0"/>
      <w:marTop w:val="0"/>
      <w:marBottom w:val="0"/>
      <w:divBdr>
        <w:top w:val="none" w:sz="0" w:space="0" w:color="auto"/>
        <w:left w:val="none" w:sz="0" w:space="0" w:color="auto"/>
        <w:bottom w:val="none" w:sz="0" w:space="0" w:color="auto"/>
        <w:right w:val="none" w:sz="0" w:space="0" w:color="auto"/>
      </w:divBdr>
    </w:div>
    <w:div w:id="760032310">
      <w:bodyDiv w:val="1"/>
      <w:marLeft w:val="0"/>
      <w:marRight w:val="0"/>
      <w:marTop w:val="0"/>
      <w:marBottom w:val="0"/>
      <w:divBdr>
        <w:top w:val="none" w:sz="0" w:space="0" w:color="auto"/>
        <w:left w:val="none" w:sz="0" w:space="0" w:color="auto"/>
        <w:bottom w:val="none" w:sz="0" w:space="0" w:color="auto"/>
        <w:right w:val="none" w:sz="0" w:space="0" w:color="auto"/>
      </w:divBdr>
    </w:div>
    <w:div w:id="800460300">
      <w:bodyDiv w:val="1"/>
      <w:marLeft w:val="0"/>
      <w:marRight w:val="0"/>
      <w:marTop w:val="0"/>
      <w:marBottom w:val="0"/>
      <w:divBdr>
        <w:top w:val="none" w:sz="0" w:space="0" w:color="auto"/>
        <w:left w:val="none" w:sz="0" w:space="0" w:color="auto"/>
        <w:bottom w:val="none" w:sz="0" w:space="0" w:color="auto"/>
        <w:right w:val="none" w:sz="0" w:space="0" w:color="auto"/>
      </w:divBdr>
    </w:div>
    <w:div w:id="808326619">
      <w:bodyDiv w:val="1"/>
      <w:marLeft w:val="0"/>
      <w:marRight w:val="0"/>
      <w:marTop w:val="0"/>
      <w:marBottom w:val="0"/>
      <w:divBdr>
        <w:top w:val="none" w:sz="0" w:space="0" w:color="auto"/>
        <w:left w:val="none" w:sz="0" w:space="0" w:color="auto"/>
        <w:bottom w:val="none" w:sz="0" w:space="0" w:color="auto"/>
        <w:right w:val="none" w:sz="0" w:space="0" w:color="auto"/>
      </w:divBdr>
    </w:div>
    <w:div w:id="814951555">
      <w:bodyDiv w:val="1"/>
      <w:marLeft w:val="0"/>
      <w:marRight w:val="0"/>
      <w:marTop w:val="0"/>
      <w:marBottom w:val="0"/>
      <w:divBdr>
        <w:top w:val="none" w:sz="0" w:space="0" w:color="auto"/>
        <w:left w:val="none" w:sz="0" w:space="0" w:color="auto"/>
        <w:bottom w:val="none" w:sz="0" w:space="0" w:color="auto"/>
        <w:right w:val="none" w:sz="0" w:space="0" w:color="auto"/>
      </w:divBdr>
    </w:div>
    <w:div w:id="816921810">
      <w:bodyDiv w:val="1"/>
      <w:marLeft w:val="0"/>
      <w:marRight w:val="0"/>
      <w:marTop w:val="0"/>
      <w:marBottom w:val="0"/>
      <w:divBdr>
        <w:top w:val="none" w:sz="0" w:space="0" w:color="auto"/>
        <w:left w:val="none" w:sz="0" w:space="0" w:color="auto"/>
        <w:bottom w:val="none" w:sz="0" w:space="0" w:color="auto"/>
        <w:right w:val="none" w:sz="0" w:space="0" w:color="auto"/>
      </w:divBdr>
    </w:div>
    <w:div w:id="837580236">
      <w:bodyDiv w:val="1"/>
      <w:marLeft w:val="0"/>
      <w:marRight w:val="0"/>
      <w:marTop w:val="0"/>
      <w:marBottom w:val="0"/>
      <w:divBdr>
        <w:top w:val="none" w:sz="0" w:space="0" w:color="auto"/>
        <w:left w:val="none" w:sz="0" w:space="0" w:color="auto"/>
        <w:bottom w:val="none" w:sz="0" w:space="0" w:color="auto"/>
        <w:right w:val="none" w:sz="0" w:space="0" w:color="auto"/>
      </w:divBdr>
    </w:div>
    <w:div w:id="863976814">
      <w:bodyDiv w:val="1"/>
      <w:marLeft w:val="0"/>
      <w:marRight w:val="0"/>
      <w:marTop w:val="0"/>
      <w:marBottom w:val="0"/>
      <w:divBdr>
        <w:top w:val="none" w:sz="0" w:space="0" w:color="auto"/>
        <w:left w:val="none" w:sz="0" w:space="0" w:color="auto"/>
        <w:bottom w:val="none" w:sz="0" w:space="0" w:color="auto"/>
        <w:right w:val="none" w:sz="0" w:space="0" w:color="auto"/>
      </w:divBdr>
    </w:div>
    <w:div w:id="870266562">
      <w:bodyDiv w:val="1"/>
      <w:marLeft w:val="0"/>
      <w:marRight w:val="0"/>
      <w:marTop w:val="0"/>
      <w:marBottom w:val="0"/>
      <w:divBdr>
        <w:top w:val="none" w:sz="0" w:space="0" w:color="auto"/>
        <w:left w:val="none" w:sz="0" w:space="0" w:color="auto"/>
        <w:bottom w:val="none" w:sz="0" w:space="0" w:color="auto"/>
        <w:right w:val="none" w:sz="0" w:space="0" w:color="auto"/>
      </w:divBdr>
    </w:div>
    <w:div w:id="878707584">
      <w:bodyDiv w:val="1"/>
      <w:marLeft w:val="0"/>
      <w:marRight w:val="0"/>
      <w:marTop w:val="0"/>
      <w:marBottom w:val="0"/>
      <w:divBdr>
        <w:top w:val="none" w:sz="0" w:space="0" w:color="auto"/>
        <w:left w:val="none" w:sz="0" w:space="0" w:color="auto"/>
        <w:bottom w:val="none" w:sz="0" w:space="0" w:color="auto"/>
        <w:right w:val="none" w:sz="0" w:space="0" w:color="auto"/>
      </w:divBdr>
    </w:div>
    <w:div w:id="899244521">
      <w:bodyDiv w:val="1"/>
      <w:marLeft w:val="0"/>
      <w:marRight w:val="0"/>
      <w:marTop w:val="0"/>
      <w:marBottom w:val="0"/>
      <w:divBdr>
        <w:top w:val="none" w:sz="0" w:space="0" w:color="auto"/>
        <w:left w:val="none" w:sz="0" w:space="0" w:color="auto"/>
        <w:bottom w:val="none" w:sz="0" w:space="0" w:color="auto"/>
        <w:right w:val="none" w:sz="0" w:space="0" w:color="auto"/>
      </w:divBdr>
    </w:div>
    <w:div w:id="900603282">
      <w:bodyDiv w:val="1"/>
      <w:marLeft w:val="0"/>
      <w:marRight w:val="0"/>
      <w:marTop w:val="0"/>
      <w:marBottom w:val="0"/>
      <w:divBdr>
        <w:top w:val="none" w:sz="0" w:space="0" w:color="auto"/>
        <w:left w:val="none" w:sz="0" w:space="0" w:color="auto"/>
        <w:bottom w:val="none" w:sz="0" w:space="0" w:color="auto"/>
        <w:right w:val="none" w:sz="0" w:space="0" w:color="auto"/>
      </w:divBdr>
    </w:div>
    <w:div w:id="914781551">
      <w:bodyDiv w:val="1"/>
      <w:marLeft w:val="0"/>
      <w:marRight w:val="0"/>
      <w:marTop w:val="0"/>
      <w:marBottom w:val="0"/>
      <w:divBdr>
        <w:top w:val="none" w:sz="0" w:space="0" w:color="auto"/>
        <w:left w:val="none" w:sz="0" w:space="0" w:color="auto"/>
        <w:bottom w:val="none" w:sz="0" w:space="0" w:color="auto"/>
        <w:right w:val="none" w:sz="0" w:space="0" w:color="auto"/>
      </w:divBdr>
    </w:div>
    <w:div w:id="939292656">
      <w:bodyDiv w:val="1"/>
      <w:marLeft w:val="0"/>
      <w:marRight w:val="0"/>
      <w:marTop w:val="0"/>
      <w:marBottom w:val="0"/>
      <w:divBdr>
        <w:top w:val="none" w:sz="0" w:space="0" w:color="auto"/>
        <w:left w:val="none" w:sz="0" w:space="0" w:color="auto"/>
        <w:bottom w:val="none" w:sz="0" w:space="0" w:color="auto"/>
        <w:right w:val="none" w:sz="0" w:space="0" w:color="auto"/>
      </w:divBdr>
    </w:div>
    <w:div w:id="951010982">
      <w:bodyDiv w:val="1"/>
      <w:marLeft w:val="0"/>
      <w:marRight w:val="0"/>
      <w:marTop w:val="0"/>
      <w:marBottom w:val="0"/>
      <w:divBdr>
        <w:top w:val="none" w:sz="0" w:space="0" w:color="auto"/>
        <w:left w:val="none" w:sz="0" w:space="0" w:color="auto"/>
        <w:bottom w:val="none" w:sz="0" w:space="0" w:color="auto"/>
        <w:right w:val="none" w:sz="0" w:space="0" w:color="auto"/>
      </w:divBdr>
    </w:div>
    <w:div w:id="959920297">
      <w:bodyDiv w:val="1"/>
      <w:marLeft w:val="0"/>
      <w:marRight w:val="0"/>
      <w:marTop w:val="0"/>
      <w:marBottom w:val="0"/>
      <w:divBdr>
        <w:top w:val="none" w:sz="0" w:space="0" w:color="auto"/>
        <w:left w:val="none" w:sz="0" w:space="0" w:color="auto"/>
        <w:bottom w:val="none" w:sz="0" w:space="0" w:color="auto"/>
        <w:right w:val="none" w:sz="0" w:space="0" w:color="auto"/>
      </w:divBdr>
    </w:div>
    <w:div w:id="986083190">
      <w:bodyDiv w:val="1"/>
      <w:marLeft w:val="0"/>
      <w:marRight w:val="0"/>
      <w:marTop w:val="0"/>
      <w:marBottom w:val="0"/>
      <w:divBdr>
        <w:top w:val="none" w:sz="0" w:space="0" w:color="auto"/>
        <w:left w:val="none" w:sz="0" w:space="0" w:color="auto"/>
        <w:bottom w:val="none" w:sz="0" w:space="0" w:color="auto"/>
        <w:right w:val="none" w:sz="0" w:space="0" w:color="auto"/>
      </w:divBdr>
    </w:div>
    <w:div w:id="989363615">
      <w:bodyDiv w:val="1"/>
      <w:marLeft w:val="0"/>
      <w:marRight w:val="0"/>
      <w:marTop w:val="0"/>
      <w:marBottom w:val="0"/>
      <w:divBdr>
        <w:top w:val="none" w:sz="0" w:space="0" w:color="auto"/>
        <w:left w:val="none" w:sz="0" w:space="0" w:color="auto"/>
        <w:bottom w:val="none" w:sz="0" w:space="0" w:color="auto"/>
        <w:right w:val="none" w:sz="0" w:space="0" w:color="auto"/>
      </w:divBdr>
    </w:div>
    <w:div w:id="996376219">
      <w:bodyDiv w:val="1"/>
      <w:marLeft w:val="0"/>
      <w:marRight w:val="0"/>
      <w:marTop w:val="0"/>
      <w:marBottom w:val="0"/>
      <w:divBdr>
        <w:top w:val="none" w:sz="0" w:space="0" w:color="auto"/>
        <w:left w:val="none" w:sz="0" w:space="0" w:color="auto"/>
        <w:bottom w:val="none" w:sz="0" w:space="0" w:color="auto"/>
        <w:right w:val="none" w:sz="0" w:space="0" w:color="auto"/>
      </w:divBdr>
    </w:div>
    <w:div w:id="1025784805">
      <w:bodyDiv w:val="1"/>
      <w:marLeft w:val="0"/>
      <w:marRight w:val="0"/>
      <w:marTop w:val="0"/>
      <w:marBottom w:val="0"/>
      <w:divBdr>
        <w:top w:val="none" w:sz="0" w:space="0" w:color="auto"/>
        <w:left w:val="none" w:sz="0" w:space="0" w:color="auto"/>
        <w:bottom w:val="none" w:sz="0" w:space="0" w:color="auto"/>
        <w:right w:val="none" w:sz="0" w:space="0" w:color="auto"/>
      </w:divBdr>
    </w:div>
    <w:div w:id="1048380672">
      <w:bodyDiv w:val="1"/>
      <w:marLeft w:val="0"/>
      <w:marRight w:val="0"/>
      <w:marTop w:val="0"/>
      <w:marBottom w:val="0"/>
      <w:divBdr>
        <w:top w:val="none" w:sz="0" w:space="0" w:color="auto"/>
        <w:left w:val="none" w:sz="0" w:space="0" w:color="auto"/>
        <w:bottom w:val="none" w:sz="0" w:space="0" w:color="auto"/>
        <w:right w:val="none" w:sz="0" w:space="0" w:color="auto"/>
      </w:divBdr>
    </w:div>
    <w:div w:id="1048990910">
      <w:bodyDiv w:val="1"/>
      <w:marLeft w:val="0"/>
      <w:marRight w:val="0"/>
      <w:marTop w:val="0"/>
      <w:marBottom w:val="0"/>
      <w:divBdr>
        <w:top w:val="none" w:sz="0" w:space="0" w:color="auto"/>
        <w:left w:val="none" w:sz="0" w:space="0" w:color="auto"/>
        <w:bottom w:val="none" w:sz="0" w:space="0" w:color="auto"/>
        <w:right w:val="none" w:sz="0" w:space="0" w:color="auto"/>
      </w:divBdr>
    </w:div>
    <w:div w:id="1133329662">
      <w:bodyDiv w:val="1"/>
      <w:marLeft w:val="0"/>
      <w:marRight w:val="0"/>
      <w:marTop w:val="0"/>
      <w:marBottom w:val="0"/>
      <w:divBdr>
        <w:top w:val="none" w:sz="0" w:space="0" w:color="auto"/>
        <w:left w:val="none" w:sz="0" w:space="0" w:color="auto"/>
        <w:bottom w:val="none" w:sz="0" w:space="0" w:color="auto"/>
        <w:right w:val="none" w:sz="0" w:space="0" w:color="auto"/>
      </w:divBdr>
    </w:div>
    <w:div w:id="1151286800">
      <w:bodyDiv w:val="1"/>
      <w:marLeft w:val="0"/>
      <w:marRight w:val="0"/>
      <w:marTop w:val="0"/>
      <w:marBottom w:val="0"/>
      <w:divBdr>
        <w:top w:val="none" w:sz="0" w:space="0" w:color="auto"/>
        <w:left w:val="none" w:sz="0" w:space="0" w:color="auto"/>
        <w:bottom w:val="none" w:sz="0" w:space="0" w:color="auto"/>
        <w:right w:val="none" w:sz="0" w:space="0" w:color="auto"/>
      </w:divBdr>
    </w:div>
    <w:div w:id="1193615965">
      <w:bodyDiv w:val="1"/>
      <w:marLeft w:val="0"/>
      <w:marRight w:val="0"/>
      <w:marTop w:val="0"/>
      <w:marBottom w:val="0"/>
      <w:divBdr>
        <w:top w:val="none" w:sz="0" w:space="0" w:color="auto"/>
        <w:left w:val="none" w:sz="0" w:space="0" w:color="auto"/>
        <w:bottom w:val="none" w:sz="0" w:space="0" w:color="auto"/>
        <w:right w:val="none" w:sz="0" w:space="0" w:color="auto"/>
      </w:divBdr>
    </w:div>
    <w:div w:id="1195003537">
      <w:bodyDiv w:val="1"/>
      <w:marLeft w:val="0"/>
      <w:marRight w:val="0"/>
      <w:marTop w:val="0"/>
      <w:marBottom w:val="0"/>
      <w:divBdr>
        <w:top w:val="none" w:sz="0" w:space="0" w:color="auto"/>
        <w:left w:val="none" w:sz="0" w:space="0" w:color="auto"/>
        <w:bottom w:val="none" w:sz="0" w:space="0" w:color="auto"/>
        <w:right w:val="none" w:sz="0" w:space="0" w:color="auto"/>
      </w:divBdr>
    </w:div>
    <w:div w:id="1223634011">
      <w:bodyDiv w:val="1"/>
      <w:marLeft w:val="0"/>
      <w:marRight w:val="0"/>
      <w:marTop w:val="0"/>
      <w:marBottom w:val="0"/>
      <w:divBdr>
        <w:top w:val="none" w:sz="0" w:space="0" w:color="auto"/>
        <w:left w:val="none" w:sz="0" w:space="0" w:color="auto"/>
        <w:bottom w:val="none" w:sz="0" w:space="0" w:color="auto"/>
        <w:right w:val="none" w:sz="0" w:space="0" w:color="auto"/>
      </w:divBdr>
    </w:div>
    <w:div w:id="1228759835">
      <w:bodyDiv w:val="1"/>
      <w:marLeft w:val="0"/>
      <w:marRight w:val="0"/>
      <w:marTop w:val="0"/>
      <w:marBottom w:val="0"/>
      <w:divBdr>
        <w:top w:val="none" w:sz="0" w:space="0" w:color="auto"/>
        <w:left w:val="none" w:sz="0" w:space="0" w:color="auto"/>
        <w:bottom w:val="none" w:sz="0" w:space="0" w:color="auto"/>
        <w:right w:val="none" w:sz="0" w:space="0" w:color="auto"/>
      </w:divBdr>
    </w:div>
    <w:div w:id="1229612254">
      <w:bodyDiv w:val="1"/>
      <w:marLeft w:val="0"/>
      <w:marRight w:val="0"/>
      <w:marTop w:val="0"/>
      <w:marBottom w:val="0"/>
      <w:divBdr>
        <w:top w:val="none" w:sz="0" w:space="0" w:color="auto"/>
        <w:left w:val="none" w:sz="0" w:space="0" w:color="auto"/>
        <w:bottom w:val="none" w:sz="0" w:space="0" w:color="auto"/>
        <w:right w:val="none" w:sz="0" w:space="0" w:color="auto"/>
      </w:divBdr>
    </w:div>
    <w:div w:id="1236164154">
      <w:bodyDiv w:val="1"/>
      <w:marLeft w:val="0"/>
      <w:marRight w:val="0"/>
      <w:marTop w:val="0"/>
      <w:marBottom w:val="0"/>
      <w:divBdr>
        <w:top w:val="none" w:sz="0" w:space="0" w:color="auto"/>
        <w:left w:val="none" w:sz="0" w:space="0" w:color="auto"/>
        <w:bottom w:val="none" w:sz="0" w:space="0" w:color="auto"/>
        <w:right w:val="none" w:sz="0" w:space="0" w:color="auto"/>
      </w:divBdr>
    </w:div>
    <w:div w:id="1274871948">
      <w:bodyDiv w:val="1"/>
      <w:marLeft w:val="0"/>
      <w:marRight w:val="0"/>
      <w:marTop w:val="0"/>
      <w:marBottom w:val="0"/>
      <w:divBdr>
        <w:top w:val="none" w:sz="0" w:space="0" w:color="auto"/>
        <w:left w:val="none" w:sz="0" w:space="0" w:color="auto"/>
        <w:bottom w:val="none" w:sz="0" w:space="0" w:color="auto"/>
        <w:right w:val="none" w:sz="0" w:space="0" w:color="auto"/>
      </w:divBdr>
    </w:div>
    <w:div w:id="1302230034">
      <w:bodyDiv w:val="1"/>
      <w:marLeft w:val="0"/>
      <w:marRight w:val="0"/>
      <w:marTop w:val="0"/>
      <w:marBottom w:val="0"/>
      <w:divBdr>
        <w:top w:val="none" w:sz="0" w:space="0" w:color="auto"/>
        <w:left w:val="none" w:sz="0" w:space="0" w:color="auto"/>
        <w:bottom w:val="none" w:sz="0" w:space="0" w:color="auto"/>
        <w:right w:val="none" w:sz="0" w:space="0" w:color="auto"/>
      </w:divBdr>
    </w:div>
    <w:div w:id="1306661147">
      <w:bodyDiv w:val="1"/>
      <w:marLeft w:val="0"/>
      <w:marRight w:val="0"/>
      <w:marTop w:val="0"/>
      <w:marBottom w:val="0"/>
      <w:divBdr>
        <w:top w:val="none" w:sz="0" w:space="0" w:color="auto"/>
        <w:left w:val="none" w:sz="0" w:space="0" w:color="auto"/>
        <w:bottom w:val="none" w:sz="0" w:space="0" w:color="auto"/>
        <w:right w:val="none" w:sz="0" w:space="0" w:color="auto"/>
      </w:divBdr>
    </w:div>
    <w:div w:id="1313950840">
      <w:bodyDiv w:val="1"/>
      <w:marLeft w:val="0"/>
      <w:marRight w:val="0"/>
      <w:marTop w:val="0"/>
      <w:marBottom w:val="0"/>
      <w:divBdr>
        <w:top w:val="none" w:sz="0" w:space="0" w:color="auto"/>
        <w:left w:val="none" w:sz="0" w:space="0" w:color="auto"/>
        <w:bottom w:val="none" w:sz="0" w:space="0" w:color="auto"/>
        <w:right w:val="none" w:sz="0" w:space="0" w:color="auto"/>
      </w:divBdr>
    </w:div>
    <w:div w:id="1353917209">
      <w:bodyDiv w:val="1"/>
      <w:marLeft w:val="0"/>
      <w:marRight w:val="0"/>
      <w:marTop w:val="0"/>
      <w:marBottom w:val="0"/>
      <w:divBdr>
        <w:top w:val="none" w:sz="0" w:space="0" w:color="auto"/>
        <w:left w:val="none" w:sz="0" w:space="0" w:color="auto"/>
        <w:bottom w:val="none" w:sz="0" w:space="0" w:color="auto"/>
        <w:right w:val="none" w:sz="0" w:space="0" w:color="auto"/>
      </w:divBdr>
    </w:div>
    <w:div w:id="1354308239">
      <w:bodyDiv w:val="1"/>
      <w:marLeft w:val="0"/>
      <w:marRight w:val="0"/>
      <w:marTop w:val="0"/>
      <w:marBottom w:val="0"/>
      <w:divBdr>
        <w:top w:val="none" w:sz="0" w:space="0" w:color="auto"/>
        <w:left w:val="none" w:sz="0" w:space="0" w:color="auto"/>
        <w:bottom w:val="none" w:sz="0" w:space="0" w:color="auto"/>
        <w:right w:val="none" w:sz="0" w:space="0" w:color="auto"/>
      </w:divBdr>
    </w:div>
    <w:div w:id="1407722283">
      <w:bodyDiv w:val="1"/>
      <w:marLeft w:val="0"/>
      <w:marRight w:val="0"/>
      <w:marTop w:val="0"/>
      <w:marBottom w:val="0"/>
      <w:divBdr>
        <w:top w:val="none" w:sz="0" w:space="0" w:color="auto"/>
        <w:left w:val="none" w:sz="0" w:space="0" w:color="auto"/>
        <w:bottom w:val="none" w:sz="0" w:space="0" w:color="auto"/>
        <w:right w:val="none" w:sz="0" w:space="0" w:color="auto"/>
      </w:divBdr>
    </w:div>
    <w:div w:id="1416241822">
      <w:bodyDiv w:val="1"/>
      <w:marLeft w:val="0"/>
      <w:marRight w:val="0"/>
      <w:marTop w:val="0"/>
      <w:marBottom w:val="0"/>
      <w:divBdr>
        <w:top w:val="none" w:sz="0" w:space="0" w:color="auto"/>
        <w:left w:val="none" w:sz="0" w:space="0" w:color="auto"/>
        <w:bottom w:val="none" w:sz="0" w:space="0" w:color="auto"/>
        <w:right w:val="none" w:sz="0" w:space="0" w:color="auto"/>
      </w:divBdr>
    </w:div>
    <w:div w:id="1445464625">
      <w:bodyDiv w:val="1"/>
      <w:marLeft w:val="0"/>
      <w:marRight w:val="0"/>
      <w:marTop w:val="0"/>
      <w:marBottom w:val="0"/>
      <w:divBdr>
        <w:top w:val="none" w:sz="0" w:space="0" w:color="auto"/>
        <w:left w:val="none" w:sz="0" w:space="0" w:color="auto"/>
        <w:bottom w:val="none" w:sz="0" w:space="0" w:color="auto"/>
        <w:right w:val="none" w:sz="0" w:space="0" w:color="auto"/>
      </w:divBdr>
    </w:div>
    <w:div w:id="1449738993">
      <w:bodyDiv w:val="1"/>
      <w:marLeft w:val="0"/>
      <w:marRight w:val="0"/>
      <w:marTop w:val="0"/>
      <w:marBottom w:val="0"/>
      <w:divBdr>
        <w:top w:val="none" w:sz="0" w:space="0" w:color="auto"/>
        <w:left w:val="none" w:sz="0" w:space="0" w:color="auto"/>
        <w:bottom w:val="none" w:sz="0" w:space="0" w:color="auto"/>
        <w:right w:val="none" w:sz="0" w:space="0" w:color="auto"/>
      </w:divBdr>
    </w:div>
    <w:div w:id="1486778735">
      <w:bodyDiv w:val="1"/>
      <w:marLeft w:val="0"/>
      <w:marRight w:val="0"/>
      <w:marTop w:val="0"/>
      <w:marBottom w:val="0"/>
      <w:divBdr>
        <w:top w:val="none" w:sz="0" w:space="0" w:color="auto"/>
        <w:left w:val="none" w:sz="0" w:space="0" w:color="auto"/>
        <w:bottom w:val="none" w:sz="0" w:space="0" w:color="auto"/>
        <w:right w:val="none" w:sz="0" w:space="0" w:color="auto"/>
      </w:divBdr>
    </w:div>
    <w:div w:id="1492060615">
      <w:bodyDiv w:val="1"/>
      <w:marLeft w:val="0"/>
      <w:marRight w:val="0"/>
      <w:marTop w:val="0"/>
      <w:marBottom w:val="0"/>
      <w:divBdr>
        <w:top w:val="none" w:sz="0" w:space="0" w:color="auto"/>
        <w:left w:val="none" w:sz="0" w:space="0" w:color="auto"/>
        <w:bottom w:val="none" w:sz="0" w:space="0" w:color="auto"/>
        <w:right w:val="none" w:sz="0" w:space="0" w:color="auto"/>
      </w:divBdr>
    </w:div>
    <w:div w:id="1500779105">
      <w:bodyDiv w:val="1"/>
      <w:marLeft w:val="0"/>
      <w:marRight w:val="0"/>
      <w:marTop w:val="0"/>
      <w:marBottom w:val="0"/>
      <w:divBdr>
        <w:top w:val="none" w:sz="0" w:space="0" w:color="auto"/>
        <w:left w:val="none" w:sz="0" w:space="0" w:color="auto"/>
        <w:bottom w:val="none" w:sz="0" w:space="0" w:color="auto"/>
        <w:right w:val="none" w:sz="0" w:space="0" w:color="auto"/>
      </w:divBdr>
    </w:div>
    <w:div w:id="1544248196">
      <w:bodyDiv w:val="1"/>
      <w:marLeft w:val="0"/>
      <w:marRight w:val="0"/>
      <w:marTop w:val="0"/>
      <w:marBottom w:val="0"/>
      <w:divBdr>
        <w:top w:val="none" w:sz="0" w:space="0" w:color="auto"/>
        <w:left w:val="none" w:sz="0" w:space="0" w:color="auto"/>
        <w:bottom w:val="none" w:sz="0" w:space="0" w:color="auto"/>
        <w:right w:val="none" w:sz="0" w:space="0" w:color="auto"/>
      </w:divBdr>
    </w:div>
    <w:div w:id="1552962747">
      <w:bodyDiv w:val="1"/>
      <w:marLeft w:val="0"/>
      <w:marRight w:val="0"/>
      <w:marTop w:val="0"/>
      <w:marBottom w:val="0"/>
      <w:divBdr>
        <w:top w:val="none" w:sz="0" w:space="0" w:color="auto"/>
        <w:left w:val="none" w:sz="0" w:space="0" w:color="auto"/>
        <w:bottom w:val="none" w:sz="0" w:space="0" w:color="auto"/>
        <w:right w:val="none" w:sz="0" w:space="0" w:color="auto"/>
      </w:divBdr>
    </w:div>
    <w:div w:id="1556047803">
      <w:bodyDiv w:val="1"/>
      <w:marLeft w:val="0"/>
      <w:marRight w:val="0"/>
      <w:marTop w:val="0"/>
      <w:marBottom w:val="0"/>
      <w:divBdr>
        <w:top w:val="none" w:sz="0" w:space="0" w:color="auto"/>
        <w:left w:val="none" w:sz="0" w:space="0" w:color="auto"/>
        <w:bottom w:val="none" w:sz="0" w:space="0" w:color="auto"/>
        <w:right w:val="none" w:sz="0" w:space="0" w:color="auto"/>
      </w:divBdr>
    </w:div>
    <w:div w:id="1622609545">
      <w:bodyDiv w:val="1"/>
      <w:marLeft w:val="0"/>
      <w:marRight w:val="0"/>
      <w:marTop w:val="0"/>
      <w:marBottom w:val="0"/>
      <w:divBdr>
        <w:top w:val="none" w:sz="0" w:space="0" w:color="auto"/>
        <w:left w:val="none" w:sz="0" w:space="0" w:color="auto"/>
        <w:bottom w:val="none" w:sz="0" w:space="0" w:color="auto"/>
        <w:right w:val="none" w:sz="0" w:space="0" w:color="auto"/>
      </w:divBdr>
    </w:div>
    <w:div w:id="1634366279">
      <w:bodyDiv w:val="1"/>
      <w:marLeft w:val="0"/>
      <w:marRight w:val="0"/>
      <w:marTop w:val="0"/>
      <w:marBottom w:val="0"/>
      <w:divBdr>
        <w:top w:val="none" w:sz="0" w:space="0" w:color="auto"/>
        <w:left w:val="none" w:sz="0" w:space="0" w:color="auto"/>
        <w:bottom w:val="none" w:sz="0" w:space="0" w:color="auto"/>
        <w:right w:val="none" w:sz="0" w:space="0" w:color="auto"/>
      </w:divBdr>
    </w:div>
    <w:div w:id="1661233452">
      <w:bodyDiv w:val="1"/>
      <w:marLeft w:val="0"/>
      <w:marRight w:val="0"/>
      <w:marTop w:val="0"/>
      <w:marBottom w:val="0"/>
      <w:divBdr>
        <w:top w:val="none" w:sz="0" w:space="0" w:color="auto"/>
        <w:left w:val="none" w:sz="0" w:space="0" w:color="auto"/>
        <w:bottom w:val="none" w:sz="0" w:space="0" w:color="auto"/>
        <w:right w:val="none" w:sz="0" w:space="0" w:color="auto"/>
      </w:divBdr>
    </w:div>
    <w:div w:id="1686401832">
      <w:bodyDiv w:val="1"/>
      <w:marLeft w:val="0"/>
      <w:marRight w:val="0"/>
      <w:marTop w:val="0"/>
      <w:marBottom w:val="0"/>
      <w:divBdr>
        <w:top w:val="none" w:sz="0" w:space="0" w:color="auto"/>
        <w:left w:val="none" w:sz="0" w:space="0" w:color="auto"/>
        <w:bottom w:val="none" w:sz="0" w:space="0" w:color="auto"/>
        <w:right w:val="none" w:sz="0" w:space="0" w:color="auto"/>
      </w:divBdr>
    </w:div>
    <w:div w:id="1709987333">
      <w:bodyDiv w:val="1"/>
      <w:marLeft w:val="0"/>
      <w:marRight w:val="0"/>
      <w:marTop w:val="0"/>
      <w:marBottom w:val="0"/>
      <w:divBdr>
        <w:top w:val="none" w:sz="0" w:space="0" w:color="auto"/>
        <w:left w:val="none" w:sz="0" w:space="0" w:color="auto"/>
        <w:bottom w:val="none" w:sz="0" w:space="0" w:color="auto"/>
        <w:right w:val="none" w:sz="0" w:space="0" w:color="auto"/>
      </w:divBdr>
    </w:div>
    <w:div w:id="1715930555">
      <w:bodyDiv w:val="1"/>
      <w:marLeft w:val="0"/>
      <w:marRight w:val="0"/>
      <w:marTop w:val="0"/>
      <w:marBottom w:val="0"/>
      <w:divBdr>
        <w:top w:val="none" w:sz="0" w:space="0" w:color="auto"/>
        <w:left w:val="none" w:sz="0" w:space="0" w:color="auto"/>
        <w:bottom w:val="none" w:sz="0" w:space="0" w:color="auto"/>
        <w:right w:val="none" w:sz="0" w:space="0" w:color="auto"/>
      </w:divBdr>
    </w:div>
    <w:div w:id="1725256375">
      <w:bodyDiv w:val="1"/>
      <w:marLeft w:val="0"/>
      <w:marRight w:val="0"/>
      <w:marTop w:val="0"/>
      <w:marBottom w:val="0"/>
      <w:divBdr>
        <w:top w:val="none" w:sz="0" w:space="0" w:color="auto"/>
        <w:left w:val="none" w:sz="0" w:space="0" w:color="auto"/>
        <w:bottom w:val="none" w:sz="0" w:space="0" w:color="auto"/>
        <w:right w:val="none" w:sz="0" w:space="0" w:color="auto"/>
      </w:divBdr>
    </w:div>
    <w:div w:id="1726173337">
      <w:bodyDiv w:val="1"/>
      <w:marLeft w:val="0"/>
      <w:marRight w:val="0"/>
      <w:marTop w:val="0"/>
      <w:marBottom w:val="0"/>
      <w:divBdr>
        <w:top w:val="none" w:sz="0" w:space="0" w:color="auto"/>
        <w:left w:val="none" w:sz="0" w:space="0" w:color="auto"/>
        <w:bottom w:val="none" w:sz="0" w:space="0" w:color="auto"/>
        <w:right w:val="none" w:sz="0" w:space="0" w:color="auto"/>
      </w:divBdr>
    </w:div>
    <w:div w:id="1738477997">
      <w:bodyDiv w:val="1"/>
      <w:marLeft w:val="0"/>
      <w:marRight w:val="0"/>
      <w:marTop w:val="0"/>
      <w:marBottom w:val="0"/>
      <w:divBdr>
        <w:top w:val="none" w:sz="0" w:space="0" w:color="auto"/>
        <w:left w:val="none" w:sz="0" w:space="0" w:color="auto"/>
        <w:bottom w:val="none" w:sz="0" w:space="0" w:color="auto"/>
        <w:right w:val="none" w:sz="0" w:space="0" w:color="auto"/>
      </w:divBdr>
    </w:div>
    <w:div w:id="1766732883">
      <w:bodyDiv w:val="1"/>
      <w:marLeft w:val="0"/>
      <w:marRight w:val="0"/>
      <w:marTop w:val="0"/>
      <w:marBottom w:val="0"/>
      <w:divBdr>
        <w:top w:val="none" w:sz="0" w:space="0" w:color="auto"/>
        <w:left w:val="none" w:sz="0" w:space="0" w:color="auto"/>
        <w:bottom w:val="none" w:sz="0" w:space="0" w:color="auto"/>
        <w:right w:val="none" w:sz="0" w:space="0" w:color="auto"/>
      </w:divBdr>
    </w:div>
    <w:div w:id="1771506456">
      <w:bodyDiv w:val="1"/>
      <w:marLeft w:val="0"/>
      <w:marRight w:val="0"/>
      <w:marTop w:val="0"/>
      <w:marBottom w:val="0"/>
      <w:divBdr>
        <w:top w:val="none" w:sz="0" w:space="0" w:color="auto"/>
        <w:left w:val="none" w:sz="0" w:space="0" w:color="auto"/>
        <w:bottom w:val="none" w:sz="0" w:space="0" w:color="auto"/>
        <w:right w:val="none" w:sz="0" w:space="0" w:color="auto"/>
      </w:divBdr>
    </w:div>
    <w:div w:id="1784569592">
      <w:bodyDiv w:val="1"/>
      <w:marLeft w:val="0"/>
      <w:marRight w:val="0"/>
      <w:marTop w:val="0"/>
      <w:marBottom w:val="0"/>
      <w:divBdr>
        <w:top w:val="none" w:sz="0" w:space="0" w:color="auto"/>
        <w:left w:val="none" w:sz="0" w:space="0" w:color="auto"/>
        <w:bottom w:val="none" w:sz="0" w:space="0" w:color="auto"/>
        <w:right w:val="none" w:sz="0" w:space="0" w:color="auto"/>
      </w:divBdr>
    </w:div>
    <w:div w:id="1804036287">
      <w:bodyDiv w:val="1"/>
      <w:marLeft w:val="0"/>
      <w:marRight w:val="0"/>
      <w:marTop w:val="0"/>
      <w:marBottom w:val="0"/>
      <w:divBdr>
        <w:top w:val="none" w:sz="0" w:space="0" w:color="auto"/>
        <w:left w:val="none" w:sz="0" w:space="0" w:color="auto"/>
        <w:bottom w:val="none" w:sz="0" w:space="0" w:color="auto"/>
        <w:right w:val="none" w:sz="0" w:space="0" w:color="auto"/>
      </w:divBdr>
    </w:div>
    <w:div w:id="1830555137">
      <w:bodyDiv w:val="1"/>
      <w:marLeft w:val="0"/>
      <w:marRight w:val="0"/>
      <w:marTop w:val="0"/>
      <w:marBottom w:val="0"/>
      <w:divBdr>
        <w:top w:val="none" w:sz="0" w:space="0" w:color="auto"/>
        <w:left w:val="none" w:sz="0" w:space="0" w:color="auto"/>
        <w:bottom w:val="none" w:sz="0" w:space="0" w:color="auto"/>
        <w:right w:val="none" w:sz="0" w:space="0" w:color="auto"/>
      </w:divBdr>
    </w:div>
    <w:div w:id="1912806424">
      <w:bodyDiv w:val="1"/>
      <w:marLeft w:val="0"/>
      <w:marRight w:val="0"/>
      <w:marTop w:val="0"/>
      <w:marBottom w:val="0"/>
      <w:divBdr>
        <w:top w:val="none" w:sz="0" w:space="0" w:color="auto"/>
        <w:left w:val="none" w:sz="0" w:space="0" w:color="auto"/>
        <w:bottom w:val="none" w:sz="0" w:space="0" w:color="auto"/>
        <w:right w:val="none" w:sz="0" w:space="0" w:color="auto"/>
      </w:divBdr>
    </w:div>
    <w:div w:id="1944144339">
      <w:bodyDiv w:val="1"/>
      <w:marLeft w:val="0"/>
      <w:marRight w:val="0"/>
      <w:marTop w:val="0"/>
      <w:marBottom w:val="0"/>
      <w:divBdr>
        <w:top w:val="none" w:sz="0" w:space="0" w:color="auto"/>
        <w:left w:val="none" w:sz="0" w:space="0" w:color="auto"/>
        <w:bottom w:val="none" w:sz="0" w:space="0" w:color="auto"/>
        <w:right w:val="none" w:sz="0" w:space="0" w:color="auto"/>
      </w:divBdr>
    </w:div>
    <w:div w:id="1948000905">
      <w:bodyDiv w:val="1"/>
      <w:marLeft w:val="0"/>
      <w:marRight w:val="0"/>
      <w:marTop w:val="0"/>
      <w:marBottom w:val="0"/>
      <w:divBdr>
        <w:top w:val="none" w:sz="0" w:space="0" w:color="auto"/>
        <w:left w:val="none" w:sz="0" w:space="0" w:color="auto"/>
        <w:bottom w:val="none" w:sz="0" w:space="0" w:color="auto"/>
        <w:right w:val="none" w:sz="0" w:space="0" w:color="auto"/>
      </w:divBdr>
    </w:div>
    <w:div w:id="1961061253">
      <w:bodyDiv w:val="1"/>
      <w:marLeft w:val="0"/>
      <w:marRight w:val="0"/>
      <w:marTop w:val="0"/>
      <w:marBottom w:val="0"/>
      <w:divBdr>
        <w:top w:val="none" w:sz="0" w:space="0" w:color="auto"/>
        <w:left w:val="none" w:sz="0" w:space="0" w:color="auto"/>
        <w:bottom w:val="none" w:sz="0" w:space="0" w:color="auto"/>
        <w:right w:val="none" w:sz="0" w:space="0" w:color="auto"/>
      </w:divBdr>
    </w:div>
    <w:div w:id="1961640338">
      <w:bodyDiv w:val="1"/>
      <w:marLeft w:val="0"/>
      <w:marRight w:val="0"/>
      <w:marTop w:val="0"/>
      <w:marBottom w:val="0"/>
      <w:divBdr>
        <w:top w:val="none" w:sz="0" w:space="0" w:color="auto"/>
        <w:left w:val="none" w:sz="0" w:space="0" w:color="auto"/>
        <w:bottom w:val="none" w:sz="0" w:space="0" w:color="auto"/>
        <w:right w:val="none" w:sz="0" w:space="0" w:color="auto"/>
      </w:divBdr>
    </w:div>
    <w:div w:id="1968928462">
      <w:bodyDiv w:val="1"/>
      <w:marLeft w:val="0"/>
      <w:marRight w:val="0"/>
      <w:marTop w:val="0"/>
      <w:marBottom w:val="0"/>
      <w:divBdr>
        <w:top w:val="none" w:sz="0" w:space="0" w:color="auto"/>
        <w:left w:val="none" w:sz="0" w:space="0" w:color="auto"/>
        <w:bottom w:val="none" w:sz="0" w:space="0" w:color="auto"/>
        <w:right w:val="none" w:sz="0" w:space="0" w:color="auto"/>
      </w:divBdr>
    </w:div>
    <w:div w:id="1983925811">
      <w:bodyDiv w:val="1"/>
      <w:marLeft w:val="0"/>
      <w:marRight w:val="0"/>
      <w:marTop w:val="0"/>
      <w:marBottom w:val="0"/>
      <w:divBdr>
        <w:top w:val="none" w:sz="0" w:space="0" w:color="auto"/>
        <w:left w:val="none" w:sz="0" w:space="0" w:color="auto"/>
        <w:bottom w:val="none" w:sz="0" w:space="0" w:color="auto"/>
        <w:right w:val="none" w:sz="0" w:space="0" w:color="auto"/>
      </w:divBdr>
    </w:div>
    <w:div w:id="1995183224">
      <w:bodyDiv w:val="1"/>
      <w:marLeft w:val="0"/>
      <w:marRight w:val="0"/>
      <w:marTop w:val="0"/>
      <w:marBottom w:val="0"/>
      <w:divBdr>
        <w:top w:val="none" w:sz="0" w:space="0" w:color="auto"/>
        <w:left w:val="none" w:sz="0" w:space="0" w:color="auto"/>
        <w:bottom w:val="none" w:sz="0" w:space="0" w:color="auto"/>
        <w:right w:val="none" w:sz="0" w:space="0" w:color="auto"/>
      </w:divBdr>
    </w:div>
    <w:div w:id="2043557161">
      <w:bodyDiv w:val="1"/>
      <w:marLeft w:val="0"/>
      <w:marRight w:val="0"/>
      <w:marTop w:val="0"/>
      <w:marBottom w:val="0"/>
      <w:divBdr>
        <w:top w:val="none" w:sz="0" w:space="0" w:color="auto"/>
        <w:left w:val="none" w:sz="0" w:space="0" w:color="auto"/>
        <w:bottom w:val="none" w:sz="0" w:space="0" w:color="auto"/>
        <w:right w:val="none" w:sz="0" w:space="0" w:color="auto"/>
      </w:divBdr>
    </w:div>
    <w:div w:id="2069263985">
      <w:bodyDiv w:val="1"/>
      <w:marLeft w:val="0"/>
      <w:marRight w:val="0"/>
      <w:marTop w:val="0"/>
      <w:marBottom w:val="0"/>
      <w:divBdr>
        <w:top w:val="none" w:sz="0" w:space="0" w:color="auto"/>
        <w:left w:val="none" w:sz="0" w:space="0" w:color="auto"/>
        <w:bottom w:val="none" w:sz="0" w:space="0" w:color="auto"/>
        <w:right w:val="none" w:sz="0" w:space="0" w:color="auto"/>
      </w:divBdr>
    </w:div>
    <w:div w:id="2078432799">
      <w:bodyDiv w:val="1"/>
      <w:marLeft w:val="0"/>
      <w:marRight w:val="0"/>
      <w:marTop w:val="0"/>
      <w:marBottom w:val="0"/>
      <w:divBdr>
        <w:top w:val="none" w:sz="0" w:space="0" w:color="auto"/>
        <w:left w:val="none" w:sz="0" w:space="0" w:color="auto"/>
        <w:bottom w:val="none" w:sz="0" w:space="0" w:color="auto"/>
        <w:right w:val="none" w:sz="0" w:space="0" w:color="auto"/>
      </w:divBdr>
    </w:div>
    <w:div w:id="2088846442">
      <w:bodyDiv w:val="1"/>
      <w:marLeft w:val="0"/>
      <w:marRight w:val="0"/>
      <w:marTop w:val="0"/>
      <w:marBottom w:val="0"/>
      <w:divBdr>
        <w:top w:val="none" w:sz="0" w:space="0" w:color="auto"/>
        <w:left w:val="none" w:sz="0" w:space="0" w:color="auto"/>
        <w:bottom w:val="none" w:sz="0" w:space="0" w:color="auto"/>
        <w:right w:val="none" w:sz="0" w:space="0" w:color="auto"/>
      </w:divBdr>
    </w:div>
    <w:div w:id="2105149379">
      <w:bodyDiv w:val="1"/>
      <w:marLeft w:val="0"/>
      <w:marRight w:val="0"/>
      <w:marTop w:val="0"/>
      <w:marBottom w:val="0"/>
      <w:divBdr>
        <w:top w:val="none" w:sz="0" w:space="0" w:color="auto"/>
        <w:left w:val="none" w:sz="0" w:space="0" w:color="auto"/>
        <w:bottom w:val="none" w:sz="0" w:space="0" w:color="auto"/>
        <w:right w:val="none" w:sz="0" w:space="0" w:color="auto"/>
      </w:divBdr>
    </w:div>
    <w:div w:id="2110005728">
      <w:bodyDiv w:val="1"/>
      <w:marLeft w:val="0"/>
      <w:marRight w:val="0"/>
      <w:marTop w:val="0"/>
      <w:marBottom w:val="0"/>
      <w:divBdr>
        <w:top w:val="none" w:sz="0" w:space="0" w:color="auto"/>
        <w:left w:val="none" w:sz="0" w:space="0" w:color="auto"/>
        <w:bottom w:val="none" w:sz="0" w:space="0" w:color="auto"/>
        <w:right w:val="none" w:sz="0" w:space="0" w:color="auto"/>
      </w:divBdr>
    </w:div>
    <w:div w:id="2111583145">
      <w:bodyDiv w:val="1"/>
      <w:marLeft w:val="0"/>
      <w:marRight w:val="0"/>
      <w:marTop w:val="0"/>
      <w:marBottom w:val="0"/>
      <w:divBdr>
        <w:top w:val="none" w:sz="0" w:space="0" w:color="auto"/>
        <w:left w:val="none" w:sz="0" w:space="0" w:color="auto"/>
        <w:bottom w:val="none" w:sz="0" w:space="0" w:color="auto"/>
        <w:right w:val="none" w:sz="0" w:space="0" w:color="auto"/>
      </w:divBdr>
    </w:div>
    <w:div w:id="212241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log.thoughtram.io/angularjs/2015/01/02/exploring-angular-1.3-bindToController.html" TargetMode="External"/><Relationship Id="rId20" Type="http://schemas.openxmlformats.org/officeDocument/2006/relationships/hyperlink" Target="https://en.wikipedia.org/wiki/CommonJS"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jvandemo.com/the-nitty-gritty-of-compile-and-link-functions-inside-angularjs-directives/" TargetMode="External"/><Relationship Id="rId11" Type="http://schemas.openxmlformats.org/officeDocument/2006/relationships/hyperlink" Target="https://github.com/angular-ui/ui-router/wiki/Nested-States-%26-Nested-Views" TargetMode="External"/><Relationship Id="rId12" Type="http://schemas.openxmlformats.org/officeDocument/2006/relationships/hyperlink" Target="https://github.com/angular-ui/ui-router/wiki/Multiple-Named-Views" TargetMode="External"/><Relationship Id="rId13" Type="http://schemas.openxmlformats.org/officeDocument/2006/relationships/hyperlink" Target="http://angular-ui.github.io/ui-router/site/" TargetMode="External"/><Relationship Id="rId14" Type="http://schemas.openxmlformats.org/officeDocument/2006/relationships/hyperlink" Target="http://angular-ui.github.io/ui-router/site/" TargetMode="External"/><Relationship Id="rId15" Type="http://schemas.openxmlformats.org/officeDocument/2006/relationships/hyperlink" Target="https://github.com/angular-ui/ui-router/wiki" TargetMode="External"/><Relationship Id="rId16" Type="http://schemas.openxmlformats.org/officeDocument/2006/relationships/hyperlink" Target="https://github.com/angular-ui/ui-router/wiki/URL-Routing" TargetMode="External"/><Relationship Id="rId17" Type="http://schemas.openxmlformats.org/officeDocument/2006/relationships/hyperlink" Target="http://angular-ui.github.io/ui-router/site/" TargetMode="External"/><Relationship Id="rId18" Type="http://schemas.openxmlformats.org/officeDocument/2006/relationships/image" Target="media/image1.png"/><Relationship Id="rId19" Type="http://schemas.openxmlformats.org/officeDocument/2006/relationships/hyperlink" Target="http://requirejs.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Singleton_patter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rishram/Library/Containers/com.microsoft.Word/Data/Library/Caches/2057/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4918BD-2189-F54D-95F1-D38EBCF62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Take Notes.dotx</Template>
  <TotalTime>236</TotalTime>
  <Pages>14</Pages>
  <Words>3474</Words>
  <Characters>19805</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2017-11-11T07:33:00Z</dcterms:created>
  <dcterms:modified xsi:type="dcterms:W3CDTF">2017-11-15T07:06:00Z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